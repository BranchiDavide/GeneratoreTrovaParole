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7162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192F97" w:rsidRDefault="0064196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641968" w:rsidRDefault="00641968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641968" w:rsidRDefault="00641968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teoria pianificazione,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  <w:p w:rsidR="00192F97" w:rsidRDefault="0064196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interfacce,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C537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diagram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406" w:rsidRDefault="00733406" w:rsidP="00DC1A1A">
      <w:pPr>
        <w:spacing w:after="0" w:line="240" w:lineRule="auto"/>
      </w:pPr>
      <w:r>
        <w:separator/>
      </w:r>
    </w:p>
  </w:endnote>
  <w:endnote w:type="continuationSeparator" w:id="0">
    <w:p w:rsidR="00733406" w:rsidRDefault="007334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340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406" w:rsidRDefault="00733406" w:rsidP="00DC1A1A">
      <w:pPr>
        <w:spacing w:after="0" w:line="240" w:lineRule="auto"/>
      </w:pPr>
      <w:r>
        <w:separator/>
      </w:r>
    </w:p>
  </w:footnote>
  <w:footnote w:type="continuationSeparator" w:id="0">
    <w:p w:rsidR="00733406" w:rsidRDefault="007334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1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1C7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E17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1968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3406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788"/>
    <w:rsid w:val="00C57CD6"/>
    <w:rsid w:val="00C611BE"/>
    <w:rsid w:val="00C64A67"/>
    <w:rsid w:val="00C65771"/>
    <w:rsid w:val="00C71625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C89108"/>
  <w15:docId w15:val="{D4B123E4-A8E8-41D9-8E55-3C5EA061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50848-C889-4E67-92F7-117EC964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Modello_Diario.dotx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7</cp:revision>
  <cp:lastPrinted>2017-03-29T10:57:00Z</cp:lastPrinted>
  <dcterms:created xsi:type="dcterms:W3CDTF">2023-09-15T08:53:00Z</dcterms:created>
  <dcterms:modified xsi:type="dcterms:W3CDTF">2023-09-15T12:47:00Z</dcterms:modified>
</cp:coreProperties>
</file>