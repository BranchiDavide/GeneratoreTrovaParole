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21E1" w:rsidRPr="00E04DB2" w:rsidRDefault="008021E1" w:rsidP="004A4DE3">
      <w:pPr>
        <w:pStyle w:val="Titolo"/>
        <w:pBdr>
          <w:bottom w:val="single" w:sz="4" w:space="4" w:color="auto"/>
        </w:pBdr>
        <w:rPr>
          <w:rFonts w:ascii="Arial" w:hAnsi="Arial" w:cs="Arial"/>
          <w:color w:val="auto"/>
        </w:rPr>
      </w:pPr>
      <w:r w:rsidRPr="00E04DB2">
        <w:rPr>
          <w:rFonts w:ascii="Arial" w:hAnsi="Arial" w:cs="Arial"/>
          <w:color w:val="auto"/>
        </w:rPr>
        <w:t>Diario di lavoro</w:t>
      </w:r>
    </w:p>
    <w:tbl>
      <w:tblPr>
        <w:tblStyle w:val="Grigliatabella"/>
        <w:tblW w:w="9634" w:type="dxa"/>
        <w:tblLook w:val="04A0" w:firstRow="1" w:lastRow="0" w:firstColumn="1" w:lastColumn="0" w:noHBand="0" w:noVBand="1"/>
      </w:tblPr>
      <w:tblGrid>
        <w:gridCol w:w="4803"/>
        <w:gridCol w:w="4831"/>
      </w:tblGrid>
      <w:tr w:rsidR="007F1C2F" w:rsidRPr="00E04DB2" w:rsidTr="00AE37D4">
        <w:trPr>
          <w:trHeight w:hRule="exact" w:val="397"/>
        </w:trPr>
        <w:tc>
          <w:tcPr>
            <w:tcW w:w="4803" w:type="dxa"/>
            <w:vAlign w:val="center"/>
          </w:tcPr>
          <w:p w:rsidR="007F1C2F" w:rsidRPr="00E04DB2" w:rsidRDefault="007F1C2F" w:rsidP="00632B06">
            <w:pPr>
              <w:rPr>
                <w:rFonts w:ascii="Arial" w:hAnsi="Arial" w:cs="Arial"/>
              </w:rPr>
            </w:pPr>
            <w:r w:rsidRPr="00E04DB2">
              <w:rPr>
                <w:rFonts w:ascii="Arial" w:hAnsi="Arial" w:cs="Arial"/>
              </w:rPr>
              <w:t>Luogo</w:t>
            </w:r>
          </w:p>
        </w:tc>
        <w:tc>
          <w:tcPr>
            <w:tcW w:w="4831" w:type="dxa"/>
            <w:vAlign w:val="center"/>
          </w:tcPr>
          <w:p w:rsidR="007F1C2F" w:rsidRPr="00E04DB2" w:rsidRDefault="00192F97" w:rsidP="00632B06">
            <w:pPr>
              <w:pStyle w:val="Nessunaspaziatura"/>
              <w:spacing w:line="360" w:lineRule="auto"/>
              <w:rPr>
                <w:rFonts w:ascii="Arial" w:hAnsi="Arial" w:cs="Arial"/>
              </w:rPr>
            </w:pPr>
            <w:r>
              <w:rPr>
                <w:rFonts w:ascii="Arial" w:hAnsi="Arial" w:cs="Arial"/>
              </w:rPr>
              <w:t>Scuola Arti e Mestieri di Trevano</w:t>
            </w:r>
          </w:p>
        </w:tc>
      </w:tr>
      <w:tr w:rsidR="007F1C2F" w:rsidRPr="00E04DB2" w:rsidTr="00AE37D4">
        <w:trPr>
          <w:trHeight w:hRule="exact" w:val="397"/>
        </w:trPr>
        <w:tc>
          <w:tcPr>
            <w:tcW w:w="4803" w:type="dxa"/>
            <w:vAlign w:val="center"/>
          </w:tcPr>
          <w:p w:rsidR="007F1C2F" w:rsidRPr="00E04DB2" w:rsidRDefault="007F1C2F" w:rsidP="00632B06">
            <w:pPr>
              <w:rPr>
                <w:rFonts w:ascii="Arial" w:hAnsi="Arial" w:cs="Arial"/>
              </w:rPr>
            </w:pPr>
            <w:r w:rsidRPr="00E04DB2">
              <w:rPr>
                <w:rFonts w:ascii="Arial" w:hAnsi="Arial" w:cs="Arial"/>
              </w:rPr>
              <w:t>Data</w:t>
            </w:r>
          </w:p>
        </w:tc>
        <w:tc>
          <w:tcPr>
            <w:tcW w:w="4831" w:type="dxa"/>
            <w:vAlign w:val="center"/>
          </w:tcPr>
          <w:p w:rsidR="007F1C2F" w:rsidRPr="00632B06" w:rsidRDefault="00562E25" w:rsidP="00632B06">
            <w:pPr>
              <w:rPr>
                <w:rFonts w:ascii="Arial" w:hAnsi="Arial" w:cs="Arial"/>
              </w:rPr>
            </w:pPr>
            <w:r>
              <w:rPr>
                <w:rFonts w:ascii="Arial" w:hAnsi="Arial" w:cs="Arial"/>
              </w:rPr>
              <w:t>20.10.2023</w:t>
            </w:r>
          </w:p>
        </w:tc>
      </w:tr>
    </w:tbl>
    <w:p w:rsidR="00632B06" w:rsidRDefault="00632B06" w:rsidP="00AB580C">
      <w:pPr>
        <w:rPr>
          <w:rFonts w:ascii="Arial" w:hAnsi="Arial" w:cs="Arial"/>
        </w:rPr>
      </w:pPr>
    </w:p>
    <w:tbl>
      <w:tblPr>
        <w:tblStyle w:val="Grigliatabella"/>
        <w:tblW w:w="0" w:type="auto"/>
        <w:tblLook w:val="04A0" w:firstRow="1" w:lastRow="0" w:firstColumn="1" w:lastColumn="0" w:noHBand="0" w:noVBand="1"/>
      </w:tblPr>
      <w:tblGrid>
        <w:gridCol w:w="1515"/>
        <w:gridCol w:w="8113"/>
      </w:tblGrid>
      <w:tr w:rsidR="00632B06" w:rsidTr="000C012B">
        <w:tc>
          <w:tcPr>
            <w:tcW w:w="9628" w:type="dxa"/>
            <w:gridSpan w:val="2"/>
            <w:shd w:val="clear" w:color="auto" w:fill="D9D9D9" w:themeFill="background1" w:themeFillShade="D9"/>
          </w:tcPr>
          <w:p w:rsidR="00632B06" w:rsidRDefault="00632B06" w:rsidP="00AB580C">
            <w:pPr>
              <w:rPr>
                <w:rFonts w:ascii="Arial" w:hAnsi="Arial" w:cs="Arial"/>
              </w:rPr>
            </w:pPr>
            <w:bookmarkStart w:id="0" w:name="OLE_LINK10"/>
            <w:bookmarkStart w:id="1" w:name="OLE_LINK11"/>
            <w:bookmarkStart w:id="2" w:name="OLE_LINK12"/>
            <w:r>
              <w:rPr>
                <w:rFonts w:ascii="Arial" w:hAnsi="Arial" w:cs="Arial"/>
              </w:rPr>
              <w:t>Lavori svolti</w:t>
            </w:r>
          </w:p>
        </w:tc>
      </w:tr>
      <w:tr w:rsidR="000C012B" w:rsidTr="000C012B">
        <w:trPr>
          <w:trHeight w:val="376"/>
        </w:trPr>
        <w:tc>
          <w:tcPr>
            <w:tcW w:w="1515" w:type="dxa"/>
          </w:tcPr>
          <w:p w:rsidR="000C012B" w:rsidRDefault="000C012B" w:rsidP="00AB580C">
            <w:pPr>
              <w:rPr>
                <w:rFonts w:ascii="Arial" w:hAnsi="Arial" w:cs="Arial"/>
              </w:rPr>
            </w:pPr>
            <w:r>
              <w:rPr>
                <w:rFonts w:ascii="Arial" w:hAnsi="Arial" w:cs="Arial"/>
              </w:rPr>
              <w:t>8:20-9:50</w:t>
            </w:r>
          </w:p>
          <w:p w:rsidR="000C012B" w:rsidRDefault="000C012B" w:rsidP="00AB580C">
            <w:pPr>
              <w:rPr>
                <w:rFonts w:ascii="Arial" w:hAnsi="Arial" w:cs="Arial"/>
              </w:rPr>
            </w:pPr>
          </w:p>
        </w:tc>
        <w:tc>
          <w:tcPr>
            <w:tcW w:w="8113" w:type="dxa"/>
          </w:tcPr>
          <w:p w:rsidR="000C012B" w:rsidRDefault="00562E25" w:rsidP="00AB580C">
            <w:pPr>
              <w:rPr>
                <w:rFonts w:ascii="Arial" w:hAnsi="Arial" w:cs="Arial"/>
              </w:rPr>
            </w:pPr>
            <w:r>
              <w:rPr>
                <w:rFonts w:ascii="Arial" w:hAnsi="Arial" w:cs="Arial"/>
              </w:rPr>
              <w:t xml:space="preserve">Creazione di un foglio </w:t>
            </w:r>
            <w:proofErr w:type="spellStart"/>
            <w:r>
              <w:rPr>
                <w:rFonts w:ascii="Arial" w:hAnsi="Arial" w:cs="Arial"/>
              </w:rPr>
              <w:t>excel</w:t>
            </w:r>
            <w:proofErr w:type="spellEnd"/>
            <w:r>
              <w:rPr>
                <w:rFonts w:ascii="Arial" w:hAnsi="Arial" w:cs="Arial"/>
              </w:rPr>
              <w:t xml:space="preserve"> “Progettazione algoritmo griglia” (disponibile come allegato) per comprendere meglio il funzionamento dell’algoritmo della generazione della griglia. Il foglio contiene delle informazioni sui controlli da effettuare per ogni direzione in cui si vuole piazzare una parola.</w:t>
            </w:r>
          </w:p>
          <w:p w:rsidR="00C93333" w:rsidRDefault="00C93333" w:rsidP="00AB580C">
            <w:pPr>
              <w:rPr>
                <w:rFonts w:ascii="Arial" w:hAnsi="Arial" w:cs="Arial"/>
              </w:rPr>
            </w:pPr>
            <w:r>
              <w:rPr>
                <w:rFonts w:ascii="Arial" w:hAnsi="Arial" w:cs="Arial"/>
              </w:rPr>
              <w:t>Aggiornamento documentazione</w:t>
            </w:r>
            <w:bookmarkStart w:id="3" w:name="_GoBack"/>
            <w:bookmarkEnd w:id="3"/>
          </w:p>
        </w:tc>
      </w:tr>
      <w:tr w:rsidR="000C012B" w:rsidTr="000C012B">
        <w:trPr>
          <w:trHeight w:val="375"/>
        </w:trPr>
        <w:tc>
          <w:tcPr>
            <w:tcW w:w="1515" w:type="dxa"/>
          </w:tcPr>
          <w:p w:rsidR="000C012B" w:rsidRDefault="000C012B" w:rsidP="000C012B">
            <w:pPr>
              <w:rPr>
                <w:rFonts w:ascii="Arial" w:hAnsi="Arial" w:cs="Arial"/>
              </w:rPr>
            </w:pPr>
            <w:r>
              <w:rPr>
                <w:rFonts w:ascii="Arial" w:hAnsi="Arial" w:cs="Arial"/>
              </w:rPr>
              <w:t>10:05-11:35</w:t>
            </w:r>
          </w:p>
          <w:p w:rsidR="000C012B" w:rsidRDefault="000C012B" w:rsidP="00AB580C">
            <w:pPr>
              <w:rPr>
                <w:rFonts w:ascii="Arial" w:hAnsi="Arial" w:cs="Arial"/>
              </w:rPr>
            </w:pPr>
          </w:p>
        </w:tc>
        <w:tc>
          <w:tcPr>
            <w:tcW w:w="8113" w:type="dxa"/>
          </w:tcPr>
          <w:p w:rsidR="00562E25" w:rsidRDefault="00562E25" w:rsidP="00AB580C">
            <w:pPr>
              <w:rPr>
                <w:rFonts w:ascii="Arial" w:hAnsi="Arial" w:cs="Arial"/>
              </w:rPr>
            </w:pPr>
            <w:r>
              <w:rPr>
                <w:rFonts w:ascii="Arial" w:hAnsi="Arial" w:cs="Arial"/>
              </w:rPr>
              <w:t>Continuazione dell’algoritmo per la generazione della griglia:</w:t>
            </w:r>
          </w:p>
          <w:p w:rsidR="00562E25" w:rsidRDefault="00562E25" w:rsidP="00AB580C">
            <w:pPr>
              <w:rPr>
                <w:rFonts w:ascii="Arial" w:hAnsi="Arial" w:cs="Arial"/>
              </w:rPr>
            </w:pPr>
            <w:r>
              <w:rPr>
                <w:rFonts w:ascii="Arial" w:hAnsi="Arial" w:cs="Arial"/>
              </w:rPr>
              <w:t xml:space="preserve">Ho deciso di rifare completamente l’algoritmo della generazione della griglia. Rispetto a quello della scorsa volta ho utilizzato un approccio diverso, ovvero invece di generare delle posizioni e delle direzioni casuali per il posizionamento della parola, prima controllo tutte le posizioni possibili in cui è possibile inserire quella parola nella griglia, successivamente ne scelgo una </w:t>
            </w:r>
            <w:proofErr w:type="spellStart"/>
            <w:r w:rsidR="00BC7F8B">
              <w:rPr>
                <w:rFonts w:ascii="Arial" w:hAnsi="Arial" w:cs="Arial"/>
              </w:rPr>
              <w:t>randomicamente</w:t>
            </w:r>
            <w:proofErr w:type="spellEnd"/>
            <w:r>
              <w:rPr>
                <w:rFonts w:ascii="Arial" w:hAnsi="Arial" w:cs="Arial"/>
              </w:rPr>
              <w:t>.</w:t>
            </w:r>
          </w:p>
        </w:tc>
      </w:tr>
      <w:tr w:rsidR="000C012B" w:rsidTr="000C012B">
        <w:trPr>
          <w:trHeight w:val="464"/>
        </w:trPr>
        <w:tc>
          <w:tcPr>
            <w:tcW w:w="1515" w:type="dxa"/>
          </w:tcPr>
          <w:p w:rsidR="000C012B" w:rsidRDefault="000C012B" w:rsidP="00AB580C">
            <w:pPr>
              <w:rPr>
                <w:rFonts w:ascii="Arial" w:hAnsi="Arial" w:cs="Arial"/>
              </w:rPr>
            </w:pPr>
            <w:r>
              <w:rPr>
                <w:rFonts w:ascii="Arial" w:hAnsi="Arial" w:cs="Arial"/>
              </w:rPr>
              <w:t>12:30-15:45</w:t>
            </w:r>
          </w:p>
        </w:tc>
        <w:tc>
          <w:tcPr>
            <w:tcW w:w="8113" w:type="dxa"/>
          </w:tcPr>
          <w:p w:rsidR="000C012B" w:rsidRDefault="00BC7F8B" w:rsidP="000C012B">
            <w:pPr>
              <w:tabs>
                <w:tab w:val="left" w:pos="1240"/>
              </w:tabs>
              <w:rPr>
                <w:rFonts w:ascii="Arial" w:hAnsi="Arial" w:cs="Arial"/>
              </w:rPr>
            </w:pPr>
            <w:r>
              <w:rPr>
                <w:rFonts w:ascii="Arial" w:hAnsi="Arial" w:cs="Arial"/>
              </w:rPr>
              <w:t>Correzione test 1</w:t>
            </w:r>
          </w:p>
          <w:p w:rsidR="00BC7F8B" w:rsidRDefault="006D5465" w:rsidP="000C012B">
            <w:pPr>
              <w:tabs>
                <w:tab w:val="left" w:pos="1240"/>
              </w:tabs>
              <w:rPr>
                <w:rFonts w:ascii="Arial" w:hAnsi="Arial" w:cs="Arial"/>
              </w:rPr>
            </w:pPr>
            <w:r>
              <w:rPr>
                <w:rFonts w:ascii="Arial" w:hAnsi="Arial" w:cs="Arial"/>
              </w:rPr>
              <w:t>Continuazione dell’algoritmo per la generazione, correzione di alcuni errori</w:t>
            </w:r>
          </w:p>
        </w:tc>
      </w:tr>
      <w:bookmarkEnd w:id="0"/>
      <w:bookmarkEnd w:id="1"/>
      <w:bookmarkEnd w:id="2"/>
    </w:tbl>
    <w:p w:rsidR="00632B06" w:rsidRDefault="00632B06" w:rsidP="00AB580C">
      <w:pPr>
        <w:rPr>
          <w:rFonts w:ascii="Arial" w:hAnsi="Arial" w:cs="Arial"/>
        </w:rPr>
      </w:pPr>
    </w:p>
    <w:tbl>
      <w:tblPr>
        <w:tblStyle w:val="Grigliatabella"/>
        <w:tblW w:w="0" w:type="auto"/>
        <w:tblLook w:val="04A0" w:firstRow="1" w:lastRow="0" w:firstColumn="1" w:lastColumn="0" w:noHBand="0" w:noVBand="1"/>
      </w:tblPr>
      <w:tblGrid>
        <w:gridCol w:w="9628"/>
      </w:tblGrid>
      <w:tr w:rsidR="00632B06" w:rsidTr="00083BB5">
        <w:tc>
          <w:tcPr>
            <w:tcW w:w="9628" w:type="dxa"/>
            <w:shd w:val="clear" w:color="auto" w:fill="D9D9D9" w:themeFill="background1" w:themeFillShade="D9"/>
          </w:tcPr>
          <w:p w:rsidR="00632B06" w:rsidRDefault="00632B06" w:rsidP="00434F37">
            <w:pPr>
              <w:rPr>
                <w:rFonts w:ascii="Arial" w:hAnsi="Arial" w:cs="Arial"/>
              </w:rPr>
            </w:pPr>
            <w:r w:rsidRPr="00632B06">
              <w:rPr>
                <w:rFonts w:ascii="Arial" w:hAnsi="Arial" w:cs="Arial"/>
              </w:rPr>
              <w:t>Problemi riscontrati e soluzioni adottate</w:t>
            </w:r>
          </w:p>
        </w:tc>
      </w:tr>
      <w:tr w:rsidR="00083BB5" w:rsidTr="008E6AF2">
        <w:tc>
          <w:tcPr>
            <w:tcW w:w="9628" w:type="dxa"/>
            <w:shd w:val="clear" w:color="auto" w:fill="auto"/>
          </w:tcPr>
          <w:p w:rsidR="00083BB5" w:rsidRPr="00632B06" w:rsidRDefault="006D5465" w:rsidP="00434F37">
            <w:pPr>
              <w:rPr>
                <w:rFonts w:ascii="Arial" w:hAnsi="Arial" w:cs="Arial"/>
              </w:rPr>
            </w:pPr>
            <w:r>
              <w:rPr>
                <w:rFonts w:ascii="Arial" w:hAnsi="Arial" w:cs="Arial"/>
              </w:rPr>
              <w:t>L’algoritmo di generazione ha alcuni problemi quando deve inserire delle parole che si intersecano con delle altre, al momento non ho ancora capito da dove venga questo problema.</w:t>
            </w:r>
          </w:p>
        </w:tc>
      </w:tr>
    </w:tbl>
    <w:p w:rsidR="00632B06" w:rsidRDefault="00632B06" w:rsidP="00AB580C">
      <w:pPr>
        <w:rPr>
          <w:rFonts w:ascii="Arial" w:hAnsi="Arial" w:cs="Arial"/>
        </w:rPr>
      </w:pPr>
    </w:p>
    <w:tbl>
      <w:tblPr>
        <w:tblStyle w:val="Grigliatabella"/>
        <w:tblW w:w="0" w:type="auto"/>
        <w:tblLook w:val="04A0" w:firstRow="1" w:lastRow="0" w:firstColumn="1" w:lastColumn="0" w:noHBand="0" w:noVBand="1"/>
      </w:tblPr>
      <w:tblGrid>
        <w:gridCol w:w="9628"/>
      </w:tblGrid>
      <w:tr w:rsidR="00632B06" w:rsidTr="00434F37">
        <w:tc>
          <w:tcPr>
            <w:tcW w:w="9854" w:type="dxa"/>
            <w:shd w:val="clear" w:color="auto" w:fill="D9D9D9" w:themeFill="background1" w:themeFillShade="D9"/>
          </w:tcPr>
          <w:p w:rsidR="00632B06" w:rsidRDefault="00632B06" w:rsidP="00434F37">
            <w:pPr>
              <w:rPr>
                <w:rFonts w:ascii="Arial" w:hAnsi="Arial" w:cs="Arial"/>
              </w:rPr>
            </w:pPr>
            <w:r w:rsidRPr="00632B06">
              <w:rPr>
                <w:rFonts w:ascii="Arial" w:hAnsi="Arial" w:cs="Arial"/>
              </w:rPr>
              <w:t>Punto della situazione rispetto alla pianificazione</w:t>
            </w:r>
          </w:p>
        </w:tc>
      </w:tr>
      <w:tr w:rsidR="00632B06" w:rsidTr="00434F37">
        <w:tc>
          <w:tcPr>
            <w:tcW w:w="9854" w:type="dxa"/>
          </w:tcPr>
          <w:p w:rsidR="00632B06" w:rsidRDefault="00A22F16" w:rsidP="00434F37">
            <w:pPr>
              <w:rPr>
                <w:rFonts w:ascii="Arial" w:hAnsi="Arial" w:cs="Arial"/>
              </w:rPr>
            </w:pPr>
            <w:r>
              <w:rPr>
                <w:rFonts w:ascii="Arial" w:hAnsi="Arial" w:cs="Arial"/>
              </w:rPr>
              <w:t>In ritardo rispetto alla pianificazione</w:t>
            </w:r>
            <w:r w:rsidR="003922D5">
              <w:rPr>
                <w:rFonts w:ascii="Arial" w:hAnsi="Arial" w:cs="Arial"/>
              </w:rPr>
              <w:t>, oggi avrei dovuto aver già terminato l’algoritmo della griglia e avrei dovuto iniziare l’algoritmo per l’esportazione della pagina</w:t>
            </w:r>
            <w:r w:rsidR="00D93AFC">
              <w:rPr>
                <w:rFonts w:ascii="Arial" w:hAnsi="Arial" w:cs="Arial"/>
              </w:rPr>
              <w:t>.</w:t>
            </w:r>
          </w:p>
        </w:tc>
      </w:tr>
    </w:tbl>
    <w:p w:rsidR="00632B06" w:rsidRDefault="00632B06" w:rsidP="00AB580C">
      <w:pPr>
        <w:rPr>
          <w:rFonts w:ascii="Arial" w:hAnsi="Arial" w:cs="Arial"/>
        </w:rPr>
      </w:pPr>
    </w:p>
    <w:tbl>
      <w:tblPr>
        <w:tblStyle w:val="Grigliatabella"/>
        <w:tblW w:w="0" w:type="auto"/>
        <w:tblLook w:val="04A0" w:firstRow="1" w:lastRow="0" w:firstColumn="1" w:lastColumn="0" w:noHBand="0" w:noVBand="1"/>
      </w:tblPr>
      <w:tblGrid>
        <w:gridCol w:w="9628"/>
      </w:tblGrid>
      <w:tr w:rsidR="00632B06" w:rsidTr="0098137B">
        <w:tc>
          <w:tcPr>
            <w:tcW w:w="9628" w:type="dxa"/>
            <w:shd w:val="clear" w:color="auto" w:fill="D9D9D9" w:themeFill="background1" w:themeFillShade="D9"/>
          </w:tcPr>
          <w:p w:rsidR="00632B06" w:rsidRDefault="00632B06" w:rsidP="00434F37">
            <w:pPr>
              <w:rPr>
                <w:rFonts w:ascii="Arial" w:hAnsi="Arial" w:cs="Arial"/>
              </w:rPr>
            </w:pPr>
            <w:r w:rsidRPr="00632B06">
              <w:rPr>
                <w:rFonts w:ascii="Arial" w:hAnsi="Arial" w:cs="Arial"/>
              </w:rPr>
              <w:t>Programma di massima per la prossima giornata di lavoro</w:t>
            </w:r>
          </w:p>
        </w:tc>
      </w:tr>
      <w:tr w:rsidR="00632B06" w:rsidTr="0098137B">
        <w:tc>
          <w:tcPr>
            <w:tcW w:w="9628" w:type="dxa"/>
          </w:tcPr>
          <w:p w:rsidR="00632B06" w:rsidRDefault="005E4469" w:rsidP="00434F37">
            <w:pPr>
              <w:rPr>
                <w:rFonts w:ascii="Arial" w:hAnsi="Arial" w:cs="Arial"/>
              </w:rPr>
            </w:pPr>
            <w:r>
              <w:rPr>
                <w:rFonts w:ascii="Arial" w:hAnsi="Arial" w:cs="Arial"/>
              </w:rPr>
              <w:t>Finire l’algoritmo di generazione della griglia e cominciare quello per l’esportazione della pagina.</w:t>
            </w:r>
          </w:p>
        </w:tc>
      </w:tr>
    </w:tbl>
    <w:p w:rsidR="00B74878" w:rsidRPr="00E04DB2" w:rsidRDefault="00B74878" w:rsidP="00632B06">
      <w:pPr>
        <w:rPr>
          <w:rFonts w:ascii="Arial" w:hAnsi="Arial" w:cs="Arial"/>
        </w:rPr>
      </w:pPr>
    </w:p>
    <w:sectPr w:rsidR="00B74878" w:rsidRPr="00E04DB2" w:rsidSect="00183D28">
      <w:headerReference w:type="default" r:id="rId8"/>
      <w:footerReference w:type="default" r:id="rId9"/>
      <w:pgSz w:w="11906" w:h="16838"/>
      <w:pgMar w:top="1135" w:right="1134" w:bottom="993" w:left="1134" w:header="708" w:footer="31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428DC" w:rsidRDefault="008428DC" w:rsidP="00DC1A1A">
      <w:pPr>
        <w:spacing w:after="0" w:line="240" w:lineRule="auto"/>
      </w:pPr>
      <w:r>
        <w:separator/>
      </w:r>
    </w:p>
  </w:endnote>
  <w:endnote w:type="continuationSeparator" w:id="0">
    <w:p w:rsidR="008428DC" w:rsidRDefault="008428DC"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73DC" w:rsidRPr="00E04DB2" w:rsidRDefault="008428DC" w:rsidP="004A402D">
    <w:pPr>
      <w:tabs>
        <w:tab w:val="right" w:pos="9498"/>
      </w:tabs>
      <w:rPr>
        <w:rFonts w:ascii="Arial" w:hAnsi="Arial" w:cs="Arial"/>
      </w:rPr>
    </w:pPr>
    <w:sdt>
      <w:sdtPr>
        <w:rPr>
          <w:rFonts w:ascii="Arial" w:hAnsi="Arial" w:cs="Arial"/>
        </w:rPr>
        <w:alias w:val="Società"/>
        <w:id w:val="94679542"/>
        <w:dataBinding w:prefixMappings="xmlns:ns0='http://schemas.openxmlformats.org/officeDocument/2006/extended-properties'" w:xpath="/ns0:Properties[1]/ns0:Company[1]" w:storeItemID="{6668398D-A668-4E3E-A5EB-62B293D839F1}"/>
        <w:text/>
      </w:sdtPr>
      <w:sdtEndPr/>
      <w:sdtContent>
        <w:r w:rsidR="000C012B">
          <w:rPr>
            <w:rFonts w:ascii="Arial" w:hAnsi="Arial" w:cs="Arial"/>
          </w:rPr>
          <w:t>Generatore trova parole</w:t>
        </w:r>
      </w:sdtContent>
    </w:sdt>
    <w:r w:rsidR="004A402D" w:rsidRPr="00E04DB2">
      <w:rPr>
        <w:rFonts w:ascii="Arial" w:hAnsi="Arial" w:cs="Arial"/>
      </w:rPr>
      <w:tab/>
    </w:r>
    <w:r w:rsidR="006C73DC" w:rsidRPr="00E04DB2">
      <w:rPr>
        <w:rFonts w:ascii="Arial" w:hAnsi="Arial" w:cs="Arial"/>
        <w:bCs/>
        <w:lang w:val="it-IT"/>
      </w:rPr>
      <w:fldChar w:fldCharType="begin"/>
    </w:r>
    <w:r w:rsidR="006C73DC" w:rsidRPr="00E04DB2">
      <w:rPr>
        <w:rFonts w:ascii="Arial" w:hAnsi="Arial" w:cs="Arial"/>
        <w:bCs/>
        <w:lang w:val="it-IT"/>
      </w:rPr>
      <w:instrText>PAGE  \* Arabic  \* MERGEFORMAT</w:instrText>
    </w:r>
    <w:r w:rsidR="006C73DC" w:rsidRPr="00E04DB2">
      <w:rPr>
        <w:rFonts w:ascii="Arial" w:hAnsi="Arial" w:cs="Arial"/>
        <w:bCs/>
        <w:lang w:val="it-IT"/>
      </w:rPr>
      <w:fldChar w:fldCharType="separate"/>
    </w:r>
    <w:r w:rsidR="00AE37D4">
      <w:rPr>
        <w:rFonts w:ascii="Arial" w:hAnsi="Arial" w:cs="Arial"/>
        <w:bCs/>
        <w:noProof/>
        <w:lang w:val="it-IT"/>
      </w:rPr>
      <w:t>1</w:t>
    </w:r>
    <w:r w:rsidR="006C73DC" w:rsidRPr="00E04DB2">
      <w:rPr>
        <w:rFonts w:ascii="Arial" w:hAnsi="Arial" w:cs="Arial"/>
        <w:bCs/>
        <w:lang w:val="it-IT"/>
      </w:rPr>
      <w:fldChar w:fldCharType="end"/>
    </w:r>
    <w:r w:rsidR="006C73DC" w:rsidRPr="00E04DB2">
      <w:rPr>
        <w:rFonts w:ascii="Arial" w:hAnsi="Arial" w:cs="Arial"/>
        <w:lang w:val="it-IT"/>
      </w:rPr>
      <w:t>/</w:t>
    </w:r>
    <w:r w:rsidR="006C73DC" w:rsidRPr="00E04DB2">
      <w:rPr>
        <w:rFonts w:ascii="Arial" w:hAnsi="Arial" w:cs="Arial"/>
        <w:bCs/>
        <w:lang w:val="it-IT"/>
      </w:rPr>
      <w:fldChar w:fldCharType="begin"/>
    </w:r>
    <w:r w:rsidR="006C73DC" w:rsidRPr="00E04DB2">
      <w:rPr>
        <w:rFonts w:ascii="Arial" w:hAnsi="Arial" w:cs="Arial"/>
        <w:bCs/>
        <w:lang w:val="it-IT"/>
      </w:rPr>
      <w:instrText>NUMPAGES  \* Arabic  \* MERGEFORMAT</w:instrText>
    </w:r>
    <w:r w:rsidR="006C73DC" w:rsidRPr="00E04DB2">
      <w:rPr>
        <w:rFonts w:ascii="Arial" w:hAnsi="Arial" w:cs="Arial"/>
        <w:bCs/>
        <w:lang w:val="it-IT"/>
      </w:rPr>
      <w:fldChar w:fldCharType="separate"/>
    </w:r>
    <w:r w:rsidR="00AE37D4">
      <w:rPr>
        <w:rFonts w:ascii="Arial" w:hAnsi="Arial" w:cs="Arial"/>
        <w:bCs/>
        <w:noProof/>
        <w:lang w:val="it-IT"/>
      </w:rPr>
      <w:t>1</w:t>
    </w:r>
    <w:r w:rsidR="006C73DC" w:rsidRPr="00E04DB2">
      <w:rPr>
        <w:rFonts w:ascii="Arial" w:hAnsi="Arial" w:cs="Arial"/>
        <w:bCs/>
        <w:lang w:val="it-IT"/>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428DC" w:rsidRDefault="008428DC" w:rsidP="00DC1A1A">
      <w:pPr>
        <w:spacing w:after="0" w:line="240" w:lineRule="auto"/>
      </w:pPr>
      <w:r>
        <w:separator/>
      </w:r>
    </w:p>
  </w:footnote>
  <w:footnote w:type="continuationSeparator" w:id="0">
    <w:p w:rsidR="008428DC" w:rsidRDefault="008428DC" w:rsidP="00DC1A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73DC" w:rsidRPr="00E04DB2" w:rsidRDefault="00192F97" w:rsidP="00C04A89">
    <w:pPr>
      <w:rPr>
        <w:rFonts w:ascii="Arial" w:hAnsi="Arial" w:cs="Arial"/>
        <w:shd w:val="clear" w:color="auto" w:fill="000000" w:themeFill="text1"/>
      </w:rPr>
    </w:pPr>
    <w:r>
      <w:rPr>
        <w:rFonts w:ascii="Arial" w:hAnsi="Arial" w:cs="Arial"/>
      </w:rPr>
      <w:t>Davide Branchi I3AA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8"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10"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1"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4"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14"/>
  </w:num>
  <w:num w:numId="2">
    <w:abstractNumId w:val="12"/>
  </w:num>
  <w:num w:numId="3">
    <w:abstractNumId w:val="15"/>
  </w:num>
  <w:num w:numId="4">
    <w:abstractNumId w:val="4"/>
  </w:num>
  <w:num w:numId="5">
    <w:abstractNumId w:val="18"/>
  </w:num>
  <w:num w:numId="6">
    <w:abstractNumId w:val="1"/>
  </w:num>
  <w:num w:numId="7">
    <w:abstractNumId w:val="16"/>
  </w:num>
  <w:num w:numId="8">
    <w:abstractNumId w:val="8"/>
  </w:num>
  <w:num w:numId="9">
    <w:abstractNumId w:val="5"/>
  </w:num>
  <w:num w:numId="10">
    <w:abstractNumId w:val="7"/>
  </w:num>
  <w:num w:numId="11">
    <w:abstractNumId w:val="13"/>
  </w:num>
  <w:num w:numId="12">
    <w:abstractNumId w:val="0"/>
  </w:num>
  <w:num w:numId="13">
    <w:abstractNumId w:val="3"/>
  </w:num>
  <w:num w:numId="14">
    <w:abstractNumId w:val="10"/>
  </w:num>
  <w:num w:numId="15">
    <w:abstractNumId w:val="6"/>
  </w:num>
  <w:num w:numId="16">
    <w:abstractNumId w:val="11"/>
  </w:num>
  <w:num w:numId="17">
    <w:abstractNumId w:val="19"/>
  </w:num>
  <w:num w:numId="18">
    <w:abstractNumId w:val="9"/>
  </w:num>
  <w:num w:numId="19">
    <w:abstractNumId w:val="17"/>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2E25"/>
    <w:rsid w:val="000067D0"/>
    <w:rsid w:val="000158A6"/>
    <w:rsid w:val="000244EB"/>
    <w:rsid w:val="00025DC2"/>
    <w:rsid w:val="00027A63"/>
    <w:rsid w:val="000308FC"/>
    <w:rsid w:val="00030C24"/>
    <w:rsid w:val="00030C7F"/>
    <w:rsid w:val="00033E81"/>
    <w:rsid w:val="00037E6F"/>
    <w:rsid w:val="00040C15"/>
    <w:rsid w:val="00043171"/>
    <w:rsid w:val="0004416A"/>
    <w:rsid w:val="00046102"/>
    <w:rsid w:val="00047F2C"/>
    <w:rsid w:val="00050D8D"/>
    <w:rsid w:val="00050E71"/>
    <w:rsid w:val="00053042"/>
    <w:rsid w:val="00055151"/>
    <w:rsid w:val="000613E9"/>
    <w:rsid w:val="00064C75"/>
    <w:rsid w:val="00065D85"/>
    <w:rsid w:val="00067112"/>
    <w:rsid w:val="00071923"/>
    <w:rsid w:val="00072292"/>
    <w:rsid w:val="000735E9"/>
    <w:rsid w:val="000740BD"/>
    <w:rsid w:val="00076909"/>
    <w:rsid w:val="0007690C"/>
    <w:rsid w:val="00076BE1"/>
    <w:rsid w:val="00077C11"/>
    <w:rsid w:val="000831E6"/>
    <w:rsid w:val="00083BB5"/>
    <w:rsid w:val="0008526E"/>
    <w:rsid w:val="000972F0"/>
    <w:rsid w:val="000A3157"/>
    <w:rsid w:val="000A3A4C"/>
    <w:rsid w:val="000A3A85"/>
    <w:rsid w:val="000A4009"/>
    <w:rsid w:val="000A7AE3"/>
    <w:rsid w:val="000A7FFE"/>
    <w:rsid w:val="000B1A1B"/>
    <w:rsid w:val="000B56F7"/>
    <w:rsid w:val="000C012B"/>
    <w:rsid w:val="000C0851"/>
    <w:rsid w:val="000C0F11"/>
    <w:rsid w:val="000C2046"/>
    <w:rsid w:val="000C58D3"/>
    <w:rsid w:val="000C64FB"/>
    <w:rsid w:val="000D03DD"/>
    <w:rsid w:val="000D3475"/>
    <w:rsid w:val="000E0ED6"/>
    <w:rsid w:val="000E38F6"/>
    <w:rsid w:val="000E4C2F"/>
    <w:rsid w:val="000E5DF6"/>
    <w:rsid w:val="000E6E4C"/>
    <w:rsid w:val="000F08DA"/>
    <w:rsid w:val="000F1287"/>
    <w:rsid w:val="000F1B3E"/>
    <w:rsid w:val="000F3000"/>
    <w:rsid w:val="000F3F8A"/>
    <w:rsid w:val="000F67B8"/>
    <w:rsid w:val="000F7D1A"/>
    <w:rsid w:val="001006F7"/>
    <w:rsid w:val="00100D10"/>
    <w:rsid w:val="00102400"/>
    <w:rsid w:val="001045FB"/>
    <w:rsid w:val="001066CC"/>
    <w:rsid w:val="001146D8"/>
    <w:rsid w:val="001179FD"/>
    <w:rsid w:val="00121EA6"/>
    <w:rsid w:val="00123CF1"/>
    <w:rsid w:val="00127E95"/>
    <w:rsid w:val="001310B5"/>
    <w:rsid w:val="001358EF"/>
    <w:rsid w:val="00137E61"/>
    <w:rsid w:val="00141355"/>
    <w:rsid w:val="0014533D"/>
    <w:rsid w:val="00153169"/>
    <w:rsid w:val="00154097"/>
    <w:rsid w:val="00154ED6"/>
    <w:rsid w:val="00155A13"/>
    <w:rsid w:val="001567C0"/>
    <w:rsid w:val="0016007E"/>
    <w:rsid w:val="0016106B"/>
    <w:rsid w:val="00162230"/>
    <w:rsid w:val="0016264F"/>
    <w:rsid w:val="00162AE0"/>
    <w:rsid w:val="00163C19"/>
    <w:rsid w:val="00163CDC"/>
    <w:rsid w:val="00165E80"/>
    <w:rsid w:val="0017333F"/>
    <w:rsid w:val="0017495C"/>
    <w:rsid w:val="00182BD5"/>
    <w:rsid w:val="00183D28"/>
    <w:rsid w:val="00185579"/>
    <w:rsid w:val="00187BB9"/>
    <w:rsid w:val="00191055"/>
    <w:rsid w:val="00191AC6"/>
    <w:rsid w:val="00191D01"/>
    <w:rsid w:val="00192F97"/>
    <w:rsid w:val="001938A9"/>
    <w:rsid w:val="001A744E"/>
    <w:rsid w:val="001B18DF"/>
    <w:rsid w:val="001B2615"/>
    <w:rsid w:val="001B291E"/>
    <w:rsid w:val="001B2E68"/>
    <w:rsid w:val="001C0C47"/>
    <w:rsid w:val="001C2A11"/>
    <w:rsid w:val="001C3C91"/>
    <w:rsid w:val="001C3D44"/>
    <w:rsid w:val="001D0668"/>
    <w:rsid w:val="001D1673"/>
    <w:rsid w:val="001D1A1F"/>
    <w:rsid w:val="001D2729"/>
    <w:rsid w:val="001E288D"/>
    <w:rsid w:val="001E37BA"/>
    <w:rsid w:val="001E54E9"/>
    <w:rsid w:val="001F0C55"/>
    <w:rsid w:val="001F1928"/>
    <w:rsid w:val="001F2D9A"/>
    <w:rsid w:val="001F3894"/>
    <w:rsid w:val="001F769A"/>
    <w:rsid w:val="002065C1"/>
    <w:rsid w:val="00213F66"/>
    <w:rsid w:val="00214FB7"/>
    <w:rsid w:val="0022098C"/>
    <w:rsid w:val="00222C1C"/>
    <w:rsid w:val="0023131E"/>
    <w:rsid w:val="00233151"/>
    <w:rsid w:val="002332D8"/>
    <w:rsid w:val="00234D8D"/>
    <w:rsid w:val="002351CD"/>
    <w:rsid w:val="00237509"/>
    <w:rsid w:val="00245760"/>
    <w:rsid w:val="00250585"/>
    <w:rsid w:val="00254347"/>
    <w:rsid w:val="00254A22"/>
    <w:rsid w:val="0025788A"/>
    <w:rsid w:val="00257CD9"/>
    <w:rsid w:val="002600D9"/>
    <w:rsid w:val="002618F4"/>
    <w:rsid w:val="002638A5"/>
    <w:rsid w:val="00263FD3"/>
    <w:rsid w:val="00267B58"/>
    <w:rsid w:val="00270377"/>
    <w:rsid w:val="00273BBF"/>
    <w:rsid w:val="002746DB"/>
    <w:rsid w:val="002810EF"/>
    <w:rsid w:val="00282ACD"/>
    <w:rsid w:val="00282C97"/>
    <w:rsid w:val="00283178"/>
    <w:rsid w:val="00287CCC"/>
    <w:rsid w:val="0029264B"/>
    <w:rsid w:val="002A0284"/>
    <w:rsid w:val="002A0676"/>
    <w:rsid w:val="002A2BF5"/>
    <w:rsid w:val="002B1451"/>
    <w:rsid w:val="002B2877"/>
    <w:rsid w:val="002B2B17"/>
    <w:rsid w:val="002B72C2"/>
    <w:rsid w:val="002C3D87"/>
    <w:rsid w:val="002C699E"/>
    <w:rsid w:val="002C6BB9"/>
    <w:rsid w:val="002D1431"/>
    <w:rsid w:val="002D169D"/>
    <w:rsid w:val="002D5818"/>
    <w:rsid w:val="002D7737"/>
    <w:rsid w:val="002E03F5"/>
    <w:rsid w:val="002F5981"/>
    <w:rsid w:val="00301624"/>
    <w:rsid w:val="003016F3"/>
    <w:rsid w:val="00301A0D"/>
    <w:rsid w:val="00302C3F"/>
    <w:rsid w:val="00310225"/>
    <w:rsid w:val="00310B01"/>
    <w:rsid w:val="003202FC"/>
    <w:rsid w:val="0032313E"/>
    <w:rsid w:val="00324211"/>
    <w:rsid w:val="003252C3"/>
    <w:rsid w:val="0032704F"/>
    <w:rsid w:val="0033073B"/>
    <w:rsid w:val="00333D10"/>
    <w:rsid w:val="00334094"/>
    <w:rsid w:val="00336F12"/>
    <w:rsid w:val="00341B5F"/>
    <w:rsid w:val="00345A95"/>
    <w:rsid w:val="00345C71"/>
    <w:rsid w:val="003470ED"/>
    <w:rsid w:val="003502FB"/>
    <w:rsid w:val="00350E2D"/>
    <w:rsid w:val="00352162"/>
    <w:rsid w:val="003535D3"/>
    <w:rsid w:val="00353C04"/>
    <w:rsid w:val="00354B2C"/>
    <w:rsid w:val="003576C0"/>
    <w:rsid w:val="00373821"/>
    <w:rsid w:val="00381B70"/>
    <w:rsid w:val="0039111E"/>
    <w:rsid w:val="003922D5"/>
    <w:rsid w:val="00392D98"/>
    <w:rsid w:val="00393FE0"/>
    <w:rsid w:val="0039441A"/>
    <w:rsid w:val="003968C5"/>
    <w:rsid w:val="003A6246"/>
    <w:rsid w:val="003A69C1"/>
    <w:rsid w:val="003B1F9E"/>
    <w:rsid w:val="003B5325"/>
    <w:rsid w:val="003B591B"/>
    <w:rsid w:val="003B6FDD"/>
    <w:rsid w:val="003B77EB"/>
    <w:rsid w:val="003C06BA"/>
    <w:rsid w:val="003C1500"/>
    <w:rsid w:val="003C32F1"/>
    <w:rsid w:val="003C740C"/>
    <w:rsid w:val="003D0B4F"/>
    <w:rsid w:val="003D1312"/>
    <w:rsid w:val="003E187E"/>
    <w:rsid w:val="003E3893"/>
    <w:rsid w:val="003E525A"/>
    <w:rsid w:val="003E6E01"/>
    <w:rsid w:val="003F0CE4"/>
    <w:rsid w:val="003F388D"/>
    <w:rsid w:val="00401AA9"/>
    <w:rsid w:val="00402BC9"/>
    <w:rsid w:val="0040345D"/>
    <w:rsid w:val="00405EA6"/>
    <w:rsid w:val="00410B71"/>
    <w:rsid w:val="00412A6B"/>
    <w:rsid w:val="00415D9F"/>
    <w:rsid w:val="0041641D"/>
    <w:rsid w:val="00416DED"/>
    <w:rsid w:val="00425EF1"/>
    <w:rsid w:val="00426D79"/>
    <w:rsid w:val="0043247E"/>
    <w:rsid w:val="00451327"/>
    <w:rsid w:val="004535D0"/>
    <w:rsid w:val="0045409B"/>
    <w:rsid w:val="00456321"/>
    <w:rsid w:val="00462104"/>
    <w:rsid w:val="00462130"/>
    <w:rsid w:val="004661A9"/>
    <w:rsid w:val="004670BF"/>
    <w:rsid w:val="004726E1"/>
    <w:rsid w:val="004761EF"/>
    <w:rsid w:val="00477157"/>
    <w:rsid w:val="00484EBD"/>
    <w:rsid w:val="00487EAB"/>
    <w:rsid w:val="004904FD"/>
    <w:rsid w:val="00494801"/>
    <w:rsid w:val="00494D0D"/>
    <w:rsid w:val="00496D55"/>
    <w:rsid w:val="004A04D7"/>
    <w:rsid w:val="004A0D31"/>
    <w:rsid w:val="004A2C5D"/>
    <w:rsid w:val="004A402D"/>
    <w:rsid w:val="004A4DE3"/>
    <w:rsid w:val="004A4FD3"/>
    <w:rsid w:val="004A5875"/>
    <w:rsid w:val="004A5B1E"/>
    <w:rsid w:val="004B11F7"/>
    <w:rsid w:val="004B51DE"/>
    <w:rsid w:val="004B51FB"/>
    <w:rsid w:val="004B71A8"/>
    <w:rsid w:val="004C0FCB"/>
    <w:rsid w:val="004C4142"/>
    <w:rsid w:val="004C7433"/>
    <w:rsid w:val="004D0B4B"/>
    <w:rsid w:val="004D3E95"/>
    <w:rsid w:val="004D40E5"/>
    <w:rsid w:val="004D4128"/>
    <w:rsid w:val="004D4225"/>
    <w:rsid w:val="004E0D35"/>
    <w:rsid w:val="004E4102"/>
    <w:rsid w:val="004E4A18"/>
    <w:rsid w:val="004E5270"/>
    <w:rsid w:val="004F2929"/>
    <w:rsid w:val="004F3005"/>
    <w:rsid w:val="004F3170"/>
    <w:rsid w:val="004F685E"/>
    <w:rsid w:val="004F7D1A"/>
    <w:rsid w:val="005011ED"/>
    <w:rsid w:val="00501C05"/>
    <w:rsid w:val="00501F64"/>
    <w:rsid w:val="00503DDB"/>
    <w:rsid w:val="005121DC"/>
    <w:rsid w:val="0051449B"/>
    <w:rsid w:val="00514749"/>
    <w:rsid w:val="0051489F"/>
    <w:rsid w:val="0051573E"/>
    <w:rsid w:val="00516A63"/>
    <w:rsid w:val="0052023C"/>
    <w:rsid w:val="0052140E"/>
    <w:rsid w:val="00522AB0"/>
    <w:rsid w:val="005231B7"/>
    <w:rsid w:val="0052394D"/>
    <w:rsid w:val="00524250"/>
    <w:rsid w:val="0052473F"/>
    <w:rsid w:val="005260A3"/>
    <w:rsid w:val="00526506"/>
    <w:rsid w:val="005265D1"/>
    <w:rsid w:val="00527253"/>
    <w:rsid w:val="00532DDB"/>
    <w:rsid w:val="0053354A"/>
    <w:rsid w:val="00535F1C"/>
    <w:rsid w:val="005405C5"/>
    <w:rsid w:val="005431AD"/>
    <w:rsid w:val="00543271"/>
    <w:rsid w:val="005470D0"/>
    <w:rsid w:val="00547FBE"/>
    <w:rsid w:val="005530D2"/>
    <w:rsid w:val="00554715"/>
    <w:rsid w:val="00554D01"/>
    <w:rsid w:val="005564B1"/>
    <w:rsid w:val="00561894"/>
    <w:rsid w:val="00562D8A"/>
    <w:rsid w:val="00562E25"/>
    <w:rsid w:val="0056429F"/>
    <w:rsid w:val="005661FF"/>
    <w:rsid w:val="0056633C"/>
    <w:rsid w:val="005779F8"/>
    <w:rsid w:val="0058162B"/>
    <w:rsid w:val="005826F7"/>
    <w:rsid w:val="00583DC3"/>
    <w:rsid w:val="005906EA"/>
    <w:rsid w:val="00591A9D"/>
    <w:rsid w:val="00593131"/>
    <w:rsid w:val="00593AC7"/>
    <w:rsid w:val="00596940"/>
    <w:rsid w:val="00597434"/>
    <w:rsid w:val="005A1596"/>
    <w:rsid w:val="005A3B89"/>
    <w:rsid w:val="005A5E61"/>
    <w:rsid w:val="005A6F14"/>
    <w:rsid w:val="005B35F0"/>
    <w:rsid w:val="005C0EB8"/>
    <w:rsid w:val="005C7AFF"/>
    <w:rsid w:val="005D036B"/>
    <w:rsid w:val="005D3A96"/>
    <w:rsid w:val="005E2FE4"/>
    <w:rsid w:val="005E4469"/>
    <w:rsid w:val="005E5B4B"/>
    <w:rsid w:val="005E7AD9"/>
    <w:rsid w:val="005F23C0"/>
    <w:rsid w:val="005F3214"/>
    <w:rsid w:val="005F3F65"/>
    <w:rsid w:val="00600399"/>
    <w:rsid w:val="00600557"/>
    <w:rsid w:val="00603F9B"/>
    <w:rsid w:val="00606D24"/>
    <w:rsid w:val="00610052"/>
    <w:rsid w:val="00610CDD"/>
    <w:rsid w:val="0061174C"/>
    <w:rsid w:val="00615E89"/>
    <w:rsid w:val="0061659F"/>
    <w:rsid w:val="0061791B"/>
    <w:rsid w:val="00617D89"/>
    <w:rsid w:val="00620ADD"/>
    <w:rsid w:val="006222A5"/>
    <w:rsid w:val="00625D79"/>
    <w:rsid w:val="00632797"/>
    <w:rsid w:val="00632B06"/>
    <w:rsid w:val="006350DA"/>
    <w:rsid w:val="00641060"/>
    <w:rsid w:val="00643F26"/>
    <w:rsid w:val="0064645E"/>
    <w:rsid w:val="00646CDB"/>
    <w:rsid w:val="00647819"/>
    <w:rsid w:val="00647F5F"/>
    <w:rsid w:val="00650038"/>
    <w:rsid w:val="00651120"/>
    <w:rsid w:val="00651302"/>
    <w:rsid w:val="00651683"/>
    <w:rsid w:val="00652017"/>
    <w:rsid w:val="006520C7"/>
    <w:rsid w:val="00653443"/>
    <w:rsid w:val="00653AB1"/>
    <w:rsid w:val="006554DB"/>
    <w:rsid w:val="00655D6D"/>
    <w:rsid w:val="00655E9E"/>
    <w:rsid w:val="0065609E"/>
    <w:rsid w:val="00663897"/>
    <w:rsid w:val="0066713B"/>
    <w:rsid w:val="0067184B"/>
    <w:rsid w:val="00672EE4"/>
    <w:rsid w:val="0067366D"/>
    <w:rsid w:val="00681FED"/>
    <w:rsid w:val="0068235D"/>
    <w:rsid w:val="00686C5A"/>
    <w:rsid w:val="006911F8"/>
    <w:rsid w:val="006934FC"/>
    <w:rsid w:val="00694A8B"/>
    <w:rsid w:val="006A65E6"/>
    <w:rsid w:val="006A6D54"/>
    <w:rsid w:val="006B4295"/>
    <w:rsid w:val="006B55DB"/>
    <w:rsid w:val="006C21CD"/>
    <w:rsid w:val="006C2CE2"/>
    <w:rsid w:val="006C3133"/>
    <w:rsid w:val="006C630B"/>
    <w:rsid w:val="006C73DC"/>
    <w:rsid w:val="006D519F"/>
    <w:rsid w:val="006D5465"/>
    <w:rsid w:val="006E26E1"/>
    <w:rsid w:val="006E7481"/>
    <w:rsid w:val="006E75AE"/>
    <w:rsid w:val="006F52C0"/>
    <w:rsid w:val="006F6B84"/>
    <w:rsid w:val="007010D9"/>
    <w:rsid w:val="007012C3"/>
    <w:rsid w:val="007019D6"/>
    <w:rsid w:val="00701FB8"/>
    <w:rsid w:val="0070519B"/>
    <w:rsid w:val="007133BD"/>
    <w:rsid w:val="00715ABE"/>
    <w:rsid w:val="00717A11"/>
    <w:rsid w:val="00721145"/>
    <w:rsid w:val="00721990"/>
    <w:rsid w:val="00725A73"/>
    <w:rsid w:val="00725FB5"/>
    <w:rsid w:val="00726D18"/>
    <w:rsid w:val="0073127A"/>
    <w:rsid w:val="00732596"/>
    <w:rsid w:val="00732D3A"/>
    <w:rsid w:val="0073514D"/>
    <w:rsid w:val="00735723"/>
    <w:rsid w:val="0074073A"/>
    <w:rsid w:val="00740C68"/>
    <w:rsid w:val="00740D4C"/>
    <w:rsid w:val="00743163"/>
    <w:rsid w:val="007527EE"/>
    <w:rsid w:val="0077055E"/>
    <w:rsid w:val="007736B0"/>
    <w:rsid w:val="00773C82"/>
    <w:rsid w:val="00773D87"/>
    <w:rsid w:val="007756F8"/>
    <w:rsid w:val="00781CA8"/>
    <w:rsid w:val="007824E6"/>
    <w:rsid w:val="00783B0F"/>
    <w:rsid w:val="00785731"/>
    <w:rsid w:val="00785F34"/>
    <w:rsid w:val="00786D50"/>
    <w:rsid w:val="007941FC"/>
    <w:rsid w:val="00796F46"/>
    <w:rsid w:val="007A06FF"/>
    <w:rsid w:val="007A3284"/>
    <w:rsid w:val="007A3C1F"/>
    <w:rsid w:val="007B2F2B"/>
    <w:rsid w:val="007B359E"/>
    <w:rsid w:val="007B6BEB"/>
    <w:rsid w:val="007C260E"/>
    <w:rsid w:val="007C643C"/>
    <w:rsid w:val="007C6BBD"/>
    <w:rsid w:val="007D0F42"/>
    <w:rsid w:val="007D1472"/>
    <w:rsid w:val="007D494D"/>
    <w:rsid w:val="007D4BF3"/>
    <w:rsid w:val="007D4E23"/>
    <w:rsid w:val="007D6E92"/>
    <w:rsid w:val="007E09F7"/>
    <w:rsid w:val="007E18A0"/>
    <w:rsid w:val="007E222B"/>
    <w:rsid w:val="007E43A2"/>
    <w:rsid w:val="007E4D24"/>
    <w:rsid w:val="007E5F20"/>
    <w:rsid w:val="007E767D"/>
    <w:rsid w:val="007E7CD2"/>
    <w:rsid w:val="007F1C2F"/>
    <w:rsid w:val="007F37B6"/>
    <w:rsid w:val="007F7B75"/>
    <w:rsid w:val="00800995"/>
    <w:rsid w:val="008021E1"/>
    <w:rsid w:val="00804EA5"/>
    <w:rsid w:val="00806A15"/>
    <w:rsid w:val="00806B01"/>
    <w:rsid w:val="00806DCA"/>
    <w:rsid w:val="00812BB5"/>
    <w:rsid w:val="00815C72"/>
    <w:rsid w:val="00820F19"/>
    <w:rsid w:val="00820FE7"/>
    <w:rsid w:val="008236E0"/>
    <w:rsid w:val="00824D84"/>
    <w:rsid w:val="0083012F"/>
    <w:rsid w:val="00832FE1"/>
    <w:rsid w:val="008346ED"/>
    <w:rsid w:val="00835EEB"/>
    <w:rsid w:val="008402F7"/>
    <w:rsid w:val="0084067F"/>
    <w:rsid w:val="008428DC"/>
    <w:rsid w:val="00844375"/>
    <w:rsid w:val="00846AB9"/>
    <w:rsid w:val="00846E80"/>
    <w:rsid w:val="00851852"/>
    <w:rsid w:val="008547D3"/>
    <w:rsid w:val="0085616B"/>
    <w:rsid w:val="00863B3A"/>
    <w:rsid w:val="00865D71"/>
    <w:rsid w:val="00871F0B"/>
    <w:rsid w:val="008728B6"/>
    <w:rsid w:val="008777B1"/>
    <w:rsid w:val="0088519E"/>
    <w:rsid w:val="00886EC4"/>
    <w:rsid w:val="00886F2C"/>
    <w:rsid w:val="00887C13"/>
    <w:rsid w:val="008920DA"/>
    <w:rsid w:val="008948C0"/>
    <w:rsid w:val="008B2B2F"/>
    <w:rsid w:val="008B799C"/>
    <w:rsid w:val="008D0900"/>
    <w:rsid w:val="008D1E14"/>
    <w:rsid w:val="008D4925"/>
    <w:rsid w:val="008D4F3D"/>
    <w:rsid w:val="008D7356"/>
    <w:rsid w:val="008E3746"/>
    <w:rsid w:val="008E6AF2"/>
    <w:rsid w:val="008F1E8A"/>
    <w:rsid w:val="00900564"/>
    <w:rsid w:val="00902F15"/>
    <w:rsid w:val="009053E1"/>
    <w:rsid w:val="0091479E"/>
    <w:rsid w:val="00917C9E"/>
    <w:rsid w:val="009219EA"/>
    <w:rsid w:val="009244BB"/>
    <w:rsid w:val="009271EF"/>
    <w:rsid w:val="00931690"/>
    <w:rsid w:val="00931A1C"/>
    <w:rsid w:val="0093228C"/>
    <w:rsid w:val="00937F82"/>
    <w:rsid w:val="00940B5A"/>
    <w:rsid w:val="009421A6"/>
    <w:rsid w:val="00945AFF"/>
    <w:rsid w:val="009602CE"/>
    <w:rsid w:val="00962AE3"/>
    <w:rsid w:val="00965312"/>
    <w:rsid w:val="00970C2C"/>
    <w:rsid w:val="0098137B"/>
    <w:rsid w:val="0098159E"/>
    <w:rsid w:val="00983769"/>
    <w:rsid w:val="00983947"/>
    <w:rsid w:val="00984012"/>
    <w:rsid w:val="00984BA3"/>
    <w:rsid w:val="009879E5"/>
    <w:rsid w:val="00993CB9"/>
    <w:rsid w:val="00993F81"/>
    <w:rsid w:val="00995F77"/>
    <w:rsid w:val="0099608D"/>
    <w:rsid w:val="0099621E"/>
    <w:rsid w:val="009A0DDA"/>
    <w:rsid w:val="009A23B0"/>
    <w:rsid w:val="009A3864"/>
    <w:rsid w:val="009A7B19"/>
    <w:rsid w:val="009B59BB"/>
    <w:rsid w:val="009C0ED4"/>
    <w:rsid w:val="009C4E09"/>
    <w:rsid w:val="009C7364"/>
    <w:rsid w:val="009E04C6"/>
    <w:rsid w:val="009E1293"/>
    <w:rsid w:val="009E5941"/>
    <w:rsid w:val="009E5A2A"/>
    <w:rsid w:val="009F377A"/>
    <w:rsid w:val="009F4741"/>
    <w:rsid w:val="009F7773"/>
    <w:rsid w:val="00A01828"/>
    <w:rsid w:val="00A02EDE"/>
    <w:rsid w:val="00A040AD"/>
    <w:rsid w:val="00A04CD0"/>
    <w:rsid w:val="00A050EE"/>
    <w:rsid w:val="00A058AF"/>
    <w:rsid w:val="00A1076D"/>
    <w:rsid w:val="00A11691"/>
    <w:rsid w:val="00A116F2"/>
    <w:rsid w:val="00A15C30"/>
    <w:rsid w:val="00A15D55"/>
    <w:rsid w:val="00A21461"/>
    <w:rsid w:val="00A214FC"/>
    <w:rsid w:val="00A22F16"/>
    <w:rsid w:val="00A23CA5"/>
    <w:rsid w:val="00A2515B"/>
    <w:rsid w:val="00A252F8"/>
    <w:rsid w:val="00A26C5B"/>
    <w:rsid w:val="00A34A35"/>
    <w:rsid w:val="00A43907"/>
    <w:rsid w:val="00A46ABB"/>
    <w:rsid w:val="00A474AD"/>
    <w:rsid w:val="00A475CE"/>
    <w:rsid w:val="00A53A38"/>
    <w:rsid w:val="00A56E6A"/>
    <w:rsid w:val="00A601F0"/>
    <w:rsid w:val="00A67F0D"/>
    <w:rsid w:val="00A75A45"/>
    <w:rsid w:val="00A80391"/>
    <w:rsid w:val="00A8090B"/>
    <w:rsid w:val="00A8499D"/>
    <w:rsid w:val="00A86156"/>
    <w:rsid w:val="00A90886"/>
    <w:rsid w:val="00A94D33"/>
    <w:rsid w:val="00AA028A"/>
    <w:rsid w:val="00AA0E27"/>
    <w:rsid w:val="00AA4BAF"/>
    <w:rsid w:val="00AA7B22"/>
    <w:rsid w:val="00AB346D"/>
    <w:rsid w:val="00AB470B"/>
    <w:rsid w:val="00AB580C"/>
    <w:rsid w:val="00AB78BC"/>
    <w:rsid w:val="00AC5570"/>
    <w:rsid w:val="00AC60A6"/>
    <w:rsid w:val="00AC769C"/>
    <w:rsid w:val="00AD01D6"/>
    <w:rsid w:val="00AD4D08"/>
    <w:rsid w:val="00AD565C"/>
    <w:rsid w:val="00AD7BB7"/>
    <w:rsid w:val="00AE238A"/>
    <w:rsid w:val="00AE28D6"/>
    <w:rsid w:val="00AE37D4"/>
    <w:rsid w:val="00AE7CEE"/>
    <w:rsid w:val="00AF1A24"/>
    <w:rsid w:val="00B10338"/>
    <w:rsid w:val="00B12026"/>
    <w:rsid w:val="00B138A7"/>
    <w:rsid w:val="00B165ED"/>
    <w:rsid w:val="00B16E6E"/>
    <w:rsid w:val="00B20119"/>
    <w:rsid w:val="00B21574"/>
    <w:rsid w:val="00B22351"/>
    <w:rsid w:val="00B270FB"/>
    <w:rsid w:val="00B27B88"/>
    <w:rsid w:val="00B27F20"/>
    <w:rsid w:val="00B3052B"/>
    <w:rsid w:val="00B30BD4"/>
    <w:rsid w:val="00B31D46"/>
    <w:rsid w:val="00B37488"/>
    <w:rsid w:val="00B43FFC"/>
    <w:rsid w:val="00B45495"/>
    <w:rsid w:val="00B45C3E"/>
    <w:rsid w:val="00B470FA"/>
    <w:rsid w:val="00B47E3C"/>
    <w:rsid w:val="00B512C1"/>
    <w:rsid w:val="00B528A0"/>
    <w:rsid w:val="00B53078"/>
    <w:rsid w:val="00B54790"/>
    <w:rsid w:val="00B5598F"/>
    <w:rsid w:val="00B630A8"/>
    <w:rsid w:val="00B65E17"/>
    <w:rsid w:val="00B6615D"/>
    <w:rsid w:val="00B67CA2"/>
    <w:rsid w:val="00B741E5"/>
    <w:rsid w:val="00B74878"/>
    <w:rsid w:val="00B77126"/>
    <w:rsid w:val="00B800C0"/>
    <w:rsid w:val="00B871F3"/>
    <w:rsid w:val="00B90757"/>
    <w:rsid w:val="00B93008"/>
    <w:rsid w:val="00BA1209"/>
    <w:rsid w:val="00BA29DC"/>
    <w:rsid w:val="00BA2A27"/>
    <w:rsid w:val="00BA34A2"/>
    <w:rsid w:val="00BA3BFE"/>
    <w:rsid w:val="00BA4D8A"/>
    <w:rsid w:val="00BA6201"/>
    <w:rsid w:val="00BA6C0F"/>
    <w:rsid w:val="00BA711B"/>
    <w:rsid w:val="00BB5BD6"/>
    <w:rsid w:val="00BC253B"/>
    <w:rsid w:val="00BC603F"/>
    <w:rsid w:val="00BC755C"/>
    <w:rsid w:val="00BC7C9F"/>
    <w:rsid w:val="00BC7E72"/>
    <w:rsid w:val="00BC7F8B"/>
    <w:rsid w:val="00BD2F8C"/>
    <w:rsid w:val="00BD36BE"/>
    <w:rsid w:val="00BD658B"/>
    <w:rsid w:val="00BD6B13"/>
    <w:rsid w:val="00BE0384"/>
    <w:rsid w:val="00BE1CCE"/>
    <w:rsid w:val="00BE37A0"/>
    <w:rsid w:val="00BE3995"/>
    <w:rsid w:val="00BE4CB3"/>
    <w:rsid w:val="00BE5606"/>
    <w:rsid w:val="00BE6475"/>
    <w:rsid w:val="00BF467D"/>
    <w:rsid w:val="00BF6ADD"/>
    <w:rsid w:val="00C01760"/>
    <w:rsid w:val="00C01F75"/>
    <w:rsid w:val="00C035D7"/>
    <w:rsid w:val="00C04A89"/>
    <w:rsid w:val="00C13A76"/>
    <w:rsid w:val="00C13CC8"/>
    <w:rsid w:val="00C20CD3"/>
    <w:rsid w:val="00C2233B"/>
    <w:rsid w:val="00C31F2C"/>
    <w:rsid w:val="00C32F7B"/>
    <w:rsid w:val="00C34127"/>
    <w:rsid w:val="00C3430D"/>
    <w:rsid w:val="00C37D63"/>
    <w:rsid w:val="00C42267"/>
    <w:rsid w:val="00C52C1B"/>
    <w:rsid w:val="00C5322B"/>
    <w:rsid w:val="00C534DE"/>
    <w:rsid w:val="00C57CD6"/>
    <w:rsid w:val="00C611BE"/>
    <w:rsid w:val="00C64A67"/>
    <w:rsid w:val="00C65771"/>
    <w:rsid w:val="00C7262A"/>
    <w:rsid w:val="00C72DAB"/>
    <w:rsid w:val="00C75407"/>
    <w:rsid w:val="00C866D0"/>
    <w:rsid w:val="00C921DC"/>
    <w:rsid w:val="00C925FB"/>
    <w:rsid w:val="00C928C0"/>
    <w:rsid w:val="00C93333"/>
    <w:rsid w:val="00CA1574"/>
    <w:rsid w:val="00CA3BF6"/>
    <w:rsid w:val="00CA3E23"/>
    <w:rsid w:val="00CA723F"/>
    <w:rsid w:val="00CA7B06"/>
    <w:rsid w:val="00CB1736"/>
    <w:rsid w:val="00CB4465"/>
    <w:rsid w:val="00CB4691"/>
    <w:rsid w:val="00CB6372"/>
    <w:rsid w:val="00CB681D"/>
    <w:rsid w:val="00CB7A0C"/>
    <w:rsid w:val="00CC1872"/>
    <w:rsid w:val="00CC30E3"/>
    <w:rsid w:val="00CC4568"/>
    <w:rsid w:val="00CC5610"/>
    <w:rsid w:val="00CC7452"/>
    <w:rsid w:val="00CC7E95"/>
    <w:rsid w:val="00CD083C"/>
    <w:rsid w:val="00CD127A"/>
    <w:rsid w:val="00CE4B64"/>
    <w:rsid w:val="00CE4ED9"/>
    <w:rsid w:val="00CE77EC"/>
    <w:rsid w:val="00CF2F8F"/>
    <w:rsid w:val="00D11257"/>
    <w:rsid w:val="00D11DD1"/>
    <w:rsid w:val="00D138B0"/>
    <w:rsid w:val="00D146F4"/>
    <w:rsid w:val="00D2185A"/>
    <w:rsid w:val="00D22CD7"/>
    <w:rsid w:val="00D25219"/>
    <w:rsid w:val="00D25806"/>
    <w:rsid w:val="00D36DBF"/>
    <w:rsid w:val="00D37C82"/>
    <w:rsid w:val="00D40430"/>
    <w:rsid w:val="00D453DE"/>
    <w:rsid w:val="00D45C37"/>
    <w:rsid w:val="00D50564"/>
    <w:rsid w:val="00D52475"/>
    <w:rsid w:val="00D54030"/>
    <w:rsid w:val="00D573E9"/>
    <w:rsid w:val="00D643F3"/>
    <w:rsid w:val="00D670F7"/>
    <w:rsid w:val="00D71222"/>
    <w:rsid w:val="00D77673"/>
    <w:rsid w:val="00D77955"/>
    <w:rsid w:val="00D81950"/>
    <w:rsid w:val="00D8214A"/>
    <w:rsid w:val="00D84E45"/>
    <w:rsid w:val="00D8519E"/>
    <w:rsid w:val="00D85B4A"/>
    <w:rsid w:val="00D92DFB"/>
    <w:rsid w:val="00D93AFC"/>
    <w:rsid w:val="00D9496C"/>
    <w:rsid w:val="00D97125"/>
    <w:rsid w:val="00DA10AF"/>
    <w:rsid w:val="00DA2872"/>
    <w:rsid w:val="00DA4ADA"/>
    <w:rsid w:val="00DA6719"/>
    <w:rsid w:val="00DA6971"/>
    <w:rsid w:val="00DB26CF"/>
    <w:rsid w:val="00DB4681"/>
    <w:rsid w:val="00DB5C62"/>
    <w:rsid w:val="00DC146F"/>
    <w:rsid w:val="00DC1A1A"/>
    <w:rsid w:val="00DC4D6F"/>
    <w:rsid w:val="00DD121D"/>
    <w:rsid w:val="00DD4802"/>
    <w:rsid w:val="00DD4F96"/>
    <w:rsid w:val="00DD692D"/>
    <w:rsid w:val="00DE3201"/>
    <w:rsid w:val="00DE6B04"/>
    <w:rsid w:val="00DF1F55"/>
    <w:rsid w:val="00DF3861"/>
    <w:rsid w:val="00DF7AEE"/>
    <w:rsid w:val="00E01FF5"/>
    <w:rsid w:val="00E02897"/>
    <w:rsid w:val="00E0346F"/>
    <w:rsid w:val="00E04DB2"/>
    <w:rsid w:val="00E05D84"/>
    <w:rsid w:val="00E065FE"/>
    <w:rsid w:val="00E10DF7"/>
    <w:rsid w:val="00E11016"/>
    <w:rsid w:val="00E13349"/>
    <w:rsid w:val="00E1773D"/>
    <w:rsid w:val="00E27372"/>
    <w:rsid w:val="00E2787F"/>
    <w:rsid w:val="00E2798A"/>
    <w:rsid w:val="00E305AA"/>
    <w:rsid w:val="00E37D5D"/>
    <w:rsid w:val="00E46267"/>
    <w:rsid w:val="00E502A8"/>
    <w:rsid w:val="00E509C0"/>
    <w:rsid w:val="00E5154D"/>
    <w:rsid w:val="00E535A6"/>
    <w:rsid w:val="00E5377F"/>
    <w:rsid w:val="00E53F8E"/>
    <w:rsid w:val="00E54098"/>
    <w:rsid w:val="00E56039"/>
    <w:rsid w:val="00E56CC0"/>
    <w:rsid w:val="00E60427"/>
    <w:rsid w:val="00E6708F"/>
    <w:rsid w:val="00E70184"/>
    <w:rsid w:val="00E714B0"/>
    <w:rsid w:val="00E73B6B"/>
    <w:rsid w:val="00E75469"/>
    <w:rsid w:val="00E766C7"/>
    <w:rsid w:val="00E80F2D"/>
    <w:rsid w:val="00E81E8C"/>
    <w:rsid w:val="00E83D3E"/>
    <w:rsid w:val="00E84207"/>
    <w:rsid w:val="00E9158B"/>
    <w:rsid w:val="00E916E9"/>
    <w:rsid w:val="00E91C92"/>
    <w:rsid w:val="00E9387C"/>
    <w:rsid w:val="00E94E70"/>
    <w:rsid w:val="00EA0B24"/>
    <w:rsid w:val="00EA1E4E"/>
    <w:rsid w:val="00EA212F"/>
    <w:rsid w:val="00EA35F9"/>
    <w:rsid w:val="00EA41E9"/>
    <w:rsid w:val="00EB1FCB"/>
    <w:rsid w:val="00EB3308"/>
    <w:rsid w:val="00EB4003"/>
    <w:rsid w:val="00EB5812"/>
    <w:rsid w:val="00EB59D5"/>
    <w:rsid w:val="00EC0579"/>
    <w:rsid w:val="00EC2727"/>
    <w:rsid w:val="00ED022B"/>
    <w:rsid w:val="00ED156C"/>
    <w:rsid w:val="00ED22B8"/>
    <w:rsid w:val="00ED3A93"/>
    <w:rsid w:val="00ED4024"/>
    <w:rsid w:val="00ED405E"/>
    <w:rsid w:val="00ED7EF4"/>
    <w:rsid w:val="00EE682B"/>
    <w:rsid w:val="00EF0292"/>
    <w:rsid w:val="00EF2CAF"/>
    <w:rsid w:val="00EF3F81"/>
    <w:rsid w:val="00EF42D2"/>
    <w:rsid w:val="00F01E3C"/>
    <w:rsid w:val="00F037D7"/>
    <w:rsid w:val="00F038DD"/>
    <w:rsid w:val="00F0496C"/>
    <w:rsid w:val="00F1519D"/>
    <w:rsid w:val="00F17AA1"/>
    <w:rsid w:val="00F17C96"/>
    <w:rsid w:val="00F22A3D"/>
    <w:rsid w:val="00F233B7"/>
    <w:rsid w:val="00F25FC9"/>
    <w:rsid w:val="00F273B7"/>
    <w:rsid w:val="00F27EFA"/>
    <w:rsid w:val="00F355CA"/>
    <w:rsid w:val="00F370D1"/>
    <w:rsid w:val="00F37802"/>
    <w:rsid w:val="00F5375C"/>
    <w:rsid w:val="00F538CD"/>
    <w:rsid w:val="00F545BB"/>
    <w:rsid w:val="00F54A07"/>
    <w:rsid w:val="00F56D01"/>
    <w:rsid w:val="00F56E8B"/>
    <w:rsid w:val="00F607BE"/>
    <w:rsid w:val="00F62F49"/>
    <w:rsid w:val="00F65492"/>
    <w:rsid w:val="00F66C0B"/>
    <w:rsid w:val="00F70306"/>
    <w:rsid w:val="00F71A5B"/>
    <w:rsid w:val="00F723AE"/>
    <w:rsid w:val="00F73AF8"/>
    <w:rsid w:val="00F76251"/>
    <w:rsid w:val="00F77875"/>
    <w:rsid w:val="00F779A3"/>
    <w:rsid w:val="00F81888"/>
    <w:rsid w:val="00F85B9C"/>
    <w:rsid w:val="00F92160"/>
    <w:rsid w:val="00F94FCA"/>
    <w:rsid w:val="00F96A2B"/>
    <w:rsid w:val="00FA70BD"/>
    <w:rsid w:val="00FB0CBE"/>
    <w:rsid w:val="00FB1B93"/>
    <w:rsid w:val="00FB2825"/>
    <w:rsid w:val="00FB4409"/>
    <w:rsid w:val="00FB6DE5"/>
    <w:rsid w:val="00FC02B2"/>
    <w:rsid w:val="00FC4985"/>
    <w:rsid w:val="00FC5486"/>
    <w:rsid w:val="00FC7FC4"/>
    <w:rsid w:val="00FD4F3A"/>
    <w:rsid w:val="00FD57BC"/>
    <w:rsid w:val="00FD6CF8"/>
    <w:rsid w:val="00FD6D9C"/>
    <w:rsid w:val="00FE0463"/>
    <w:rsid w:val="00FE13AA"/>
    <w:rsid w:val="00FE56AF"/>
    <w:rsid w:val="00FE6370"/>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C16FD7"/>
  <w15:docId w15:val="{988532E1-41D6-4657-A6CD-C1DB4049F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632B06"/>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5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 w:type="character" w:customStyle="1" w:styleId="apple-converted-space">
    <w:name w:val="apple-converted-space"/>
    <w:basedOn w:val="Carpredefinitoparagrafo"/>
    <w:rsid w:val="002A0284"/>
  </w:style>
  <w:style w:type="paragraph" w:styleId="PreformattatoHTML">
    <w:name w:val="HTML Preformatted"/>
    <w:basedOn w:val="Normale"/>
    <w:link w:val="PreformattatoHTMLCarattere"/>
    <w:uiPriority w:val="99"/>
    <w:semiHidden/>
    <w:unhideWhenUsed/>
    <w:rsid w:val="00650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CH"/>
    </w:rPr>
  </w:style>
  <w:style w:type="character" w:customStyle="1" w:styleId="PreformattatoHTMLCarattere">
    <w:name w:val="Preformattato HTML Carattere"/>
    <w:basedOn w:val="Carpredefinitoparagrafo"/>
    <w:link w:val="PreformattatoHTML"/>
    <w:uiPriority w:val="99"/>
    <w:semiHidden/>
    <w:rsid w:val="00650038"/>
    <w:rPr>
      <w:rFonts w:ascii="Courier New" w:eastAsia="Times New Roman" w:hAnsi="Courier New" w:cs="Courier New"/>
      <w:sz w:val="20"/>
      <w:szCs w:val="20"/>
      <w:lang w:eastAsia="it-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6483334">
      <w:bodyDiv w:val="1"/>
      <w:marLeft w:val="0"/>
      <w:marRight w:val="0"/>
      <w:marTop w:val="0"/>
      <w:marBottom w:val="0"/>
      <w:divBdr>
        <w:top w:val="none" w:sz="0" w:space="0" w:color="auto"/>
        <w:left w:val="none" w:sz="0" w:space="0" w:color="auto"/>
        <w:bottom w:val="none" w:sz="0" w:space="0" w:color="auto"/>
        <w:right w:val="none" w:sz="0" w:space="0" w:color="auto"/>
      </w:divBdr>
    </w:div>
    <w:div w:id="1186093236">
      <w:bodyDiv w:val="1"/>
      <w:marLeft w:val="0"/>
      <w:marRight w:val="0"/>
      <w:marTop w:val="0"/>
      <w:marBottom w:val="0"/>
      <w:divBdr>
        <w:top w:val="none" w:sz="0" w:space="0" w:color="auto"/>
        <w:left w:val="none" w:sz="0" w:space="0" w:color="auto"/>
        <w:bottom w:val="none" w:sz="0" w:space="0" w:color="auto"/>
        <w:right w:val="none" w:sz="0" w:space="0" w:color="auto"/>
      </w:divBdr>
    </w:div>
    <w:div w:id="1513884626">
      <w:bodyDiv w:val="1"/>
      <w:marLeft w:val="0"/>
      <w:marRight w:val="0"/>
      <w:marTop w:val="0"/>
      <w:marBottom w:val="0"/>
      <w:divBdr>
        <w:top w:val="none" w:sz="0" w:space="0" w:color="auto"/>
        <w:left w:val="none" w:sz="0" w:space="0" w:color="auto"/>
        <w:bottom w:val="none" w:sz="0" w:space="0" w:color="auto"/>
        <w:right w:val="none" w:sz="0" w:space="0" w:color="auto"/>
      </w:divBdr>
    </w:div>
    <w:div w:id="1934586278">
      <w:bodyDiv w:val="1"/>
      <w:marLeft w:val="0"/>
      <w:marRight w:val="0"/>
      <w:marTop w:val="0"/>
      <w:marBottom w:val="0"/>
      <w:divBdr>
        <w:top w:val="none" w:sz="0" w:space="0" w:color="auto"/>
        <w:left w:val="none" w:sz="0" w:space="0" w:color="auto"/>
        <w:bottom w:val="none" w:sz="0" w:space="0" w:color="auto"/>
        <w:right w:val="none" w:sz="0" w:space="0" w:color="auto"/>
      </w:divBdr>
    </w:div>
    <w:div w:id="2130780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M306\Varia\Modello_diario_GeneratoreTrovaParole.dotx"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B0EEAB-00C7-45F6-8255-6B5F95D4F0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Modello_diario_GeneratoreTrovaParole.dotx</Template>
  <TotalTime>11</TotalTime>
  <Pages>1</Pages>
  <Words>244</Words>
  <Characters>1391</Characters>
  <Application>Microsoft Office Word</Application>
  <DocSecurity>0</DocSecurity>
  <Lines>11</Lines>
  <Paragraphs>3</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Generatore trova parole</Company>
  <LinksUpToDate>false</LinksUpToDate>
  <CharactersWithSpaces>1632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Davide Branchi</dc:creator>
  <cp:keywords/>
  <dc:description/>
  <cp:lastModifiedBy>Davide Branchi</cp:lastModifiedBy>
  <cp:revision>11</cp:revision>
  <cp:lastPrinted>2017-03-29T10:57:00Z</cp:lastPrinted>
  <dcterms:created xsi:type="dcterms:W3CDTF">2023-10-20T13:32:00Z</dcterms:created>
  <dcterms:modified xsi:type="dcterms:W3CDTF">2023-10-20T13:43:00Z</dcterms:modified>
</cp:coreProperties>
</file>