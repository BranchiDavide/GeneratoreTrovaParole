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C12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7409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mezzi software/hardware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3D04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 w:rsidR="00E1118F">
              <w:rPr>
                <w:rFonts w:ascii="Arial" w:hAnsi="Arial" w:cs="Arial"/>
              </w:rPr>
              <w:t>Main</w:t>
            </w:r>
            <w:proofErr w:type="spellEnd"/>
            <w:r w:rsidR="00E1118F">
              <w:rPr>
                <w:rFonts w:ascii="Arial" w:hAnsi="Arial" w:cs="Arial"/>
              </w:rPr>
              <w:t xml:space="preserve"> GUI</w:t>
            </w:r>
          </w:p>
          <w:p w:rsidR="00E1118F" w:rsidRDefault="00E1118F" w:rsidP="00E111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griglia delle parole</w:t>
            </w:r>
          </w:p>
          <w:p w:rsidR="00E1118F" w:rsidRDefault="00E1118F" w:rsidP="00E111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input delle parole</w:t>
            </w:r>
          </w:p>
          <w:p w:rsidR="00E1118F" w:rsidRPr="00E1118F" w:rsidRDefault="00E1118F" w:rsidP="00E111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pulsanti per generazione, esportazione e modifica del dizionario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E1118F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GUI</w:t>
            </w:r>
          </w:p>
          <w:p w:rsidR="00E1118F" w:rsidRDefault="00E1118F" w:rsidP="00E1118F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della tabella per le parole finali proposte dall’applicativo</w:t>
            </w:r>
          </w:p>
          <w:p w:rsidR="00E1118F" w:rsidRDefault="00E1118F" w:rsidP="00E1118F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indicatori caratteri</w:t>
            </w:r>
          </w:p>
          <w:p w:rsidR="00E1118F" w:rsidRPr="00E1118F" w:rsidRDefault="00E1118F" w:rsidP="00E1118F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creazione script per gestire gli input delle parole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111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linea con la pianificazione, mi trovo ad aver finito il punto “Creazione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GUI”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E111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dello script per gestire gli input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AB7" w:rsidRDefault="00C85AB7" w:rsidP="00DC1A1A">
      <w:pPr>
        <w:spacing w:after="0" w:line="240" w:lineRule="auto"/>
      </w:pPr>
      <w:r>
        <w:separator/>
      </w:r>
    </w:p>
  </w:endnote>
  <w:endnote w:type="continuationSeparator" w:id="0">
    <w:p w:rsidR="00C85AB7" w:rsidRDefault="00C85A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85AB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AB7" w:rsidRDefault="00C85AB7" w:rsidP="00DC1A1A">
      <w:pPr>
        <w:spacing w:after="0" w:line="240" w:lineRule="auto"/>
      </w:pPr>
      <w:r>
        <w:separator/>
      </w:r>
    </w:p>
  </w:footnote>
  <w:footnote w:type="continuationSeparator" w:id="0">
    <w:p w:rsidR="00C85AB7" w:rsidRDefault="00C85A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14673"/>
    <w:multiLevelType w:val="hybridMultilevel"/>
    <w:tmpl w:val="3250726C"/>
    <w:lvl w:ilvl="0" w:tplc="783C168A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F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456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6E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222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2FF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AB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0F8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118F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DF84F9"/>
  <w15:docId w15:val="{93E5B3A4-507A-4543-AF94-17CDFED5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0F98-6528-42A1-BAAD-1A2857BD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2023-09-29T07:21:00Z</dcterms:created>
  <dcterms:modified xsi:type="dcterms:W3CDTF">2023-09-29T13:45:00Z</dcterms:modified>
</cp:coreProperties>
</file>