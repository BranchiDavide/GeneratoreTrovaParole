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0C42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74BEAB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2B2F7B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6D65371" w14:textId="77777777"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14:paraId="636D6D0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78786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6B0B070" w14:textId="77777777" w:rsidR="007F1C2F" w:rsidRPr="00632B06" w:rsidRDefault="00562CC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14:paraId="77FDD76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14:paraId="0A02EAEF" w14:textId="77777777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603C728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14:paraId="7B756B0A" w14:textId="77777777" w:rsidTr="000C012B">
        <w:trPr>
          <w:trHeight w:val="376"/>
        </w:trPr>
        <w:tc>
          <w:tcPr>
            <w:tcW w:w="1515" w:type="dxa"/>
          </w:tcPr>
          <w:p w14:paraId="2CFB7B49" w14:textId="77777777"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46B57CA8" w14:textId="77777777"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3B7C0A67" w14:textId="77777777" w:rsidR="000C012B" w:rsidRDefault="00562C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il controllo per la parola duplicata inserita dall’utente, con relativa segnalazione.</w:t>
            </w:r>
          </w:p>
          <w:p w14:paraId="20A7F54D" w14:textId="77777777" w:rsidR="00562CC2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della documentazione, inserimento della descrizione dell’algoritmo per la generazione automatica e per l’esportazione della pagina.</w:t>
            </w:r>
          </w:p>
          <w:p w14:paraId="667A4351" w14:textId="77777777" w:rsidR="00D76D9E" w:rsidRDefault="00D76D9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modifica del dizionario, aggiunta azione per l’eliminazione della parola e per l’inserimento di una nuova parola.</w:t>
            </w:r>
          </w:p>
        </w:tc>
      </w:tr>
      <w:tr w:rsidR="000C012B" w14:paraId="66120A2B" w14:textId="77777777" w:rsidTr="000C012B">
        <w:trPr>
          <w:trHeight w:val="375"/>
        </w:trPr>
        <w:tc>
          <w:tcPr>
            <w:tcW w:w="1515" w:type="dxa"/>
          </w:tcPr>
          <w:p w14:paraId="62985F0F" w14:textId="77777777"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0A83A92E" w14:textId="77777777"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77FDFE4F" w14:textId="77777777" w:rsidR="000C012B" w:rsidRDefault="00620247" w:rsidP="009B5BCF">
            <w:pPr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algoritmo modifica del dizionario, ricerca di come effettuare una richiesta in POST con l’oggetto </w:t>
            </w:r>
            <w:proofErr w:type="spellStart"/>
            <w:r w:rsidRPr="00620247">
              <w:rPr>
                <w:rFonts w:ascii="Consolas" w:eastAsia="Times New Roman" w:hAnsi="Consolas" w:cs="Times New Roman"/>
                <w:color w:val="267F99"/>
                <w:lang w:eastAsia="it-CH"/>
              </w:rPr>
              <w:t>XMLHttpRequest</w:t>
            </w:r>
            <w:proofErr w:type="spellEnd"/>
            <w:r w:rsidRPr="00620247">
              <w:rPr>
                <w:rFonts w:ascii="Consolas" w:eastAsia="Times New Roman" w:hAnsi="Consolas" w:cs="Times New Roman"/>
                <w:color w:val="000000"/>
                <w:lang w:eastAsia="it-CH"/>
              </w:rPr>
              <w:t>()</w:t>
            </w:r>
            <w:r>
              <w:rPr>
                <w:rFonts w:ascii="Consolas" w:eastAsia="Times New Roman" w:hAnsi="Consolas" w:cs="Times New Roman"/>
                <w:color w:val="000000"/>
                <w:lang w:eastAsia="it-CH"/>
              </w:rPr>
              <w:t xml:space="preserve"> </w:t>
            </w:r>
            <w:r w:rsidRPr="00620247">
              <w:rPr>
                <w:rFonts w:ascii="Arial" w:hAnsi="Arial" w:cs="Arial"/>
              </w:rPr>
              <w:t xml:space="preserve">e passare </w:t>
            </w:r>
            <w:r>
              <w:rPr>
                <w:rFonts w:ascii="Arial" w:hAnsi="Arial" w:cs="Arial"/>
              </w:rPr>
              <w:t>l’array contenente tutte le modifiche (</w:t>
            </w:r>
            <w:proofErr w:type="spellStart"/>
            <w:r>
              <w:rPr>
                <w:rFonts w:ascii="Arial" w:hAnsi="Arial" w:cs="Arial"/>
              </w:rPr>
              <w:t>insert</w:t>
            </w:r>
            <w:proofErr w:type="spellEnd"/>
            <w:r>
              <w:rPr>
                <w:rFonts w:ascii="Arial" w:hAnsi="Arial" w:cs="Arial"/>
              </w:rPr>
              <w:t xml:space="preserve">, update, delete) come oggetto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C012B" w14:paraId="481FDB9E" w14:textId="77777777" w:rsidTr="000C012B">
        <w:trPr>
          <w:trHeight w:val="464"/>
        </w:trPr>
        <w:tc>
          <w:tcPr>
            <w:tcW w:w="1515" w:type="dxa"/>
          </w:tcPr>
          <w:p w14:paraId="5D1CFBFF" w14:textId="77777777"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3BFC4073" w14:textId="77777777" w:rsidR="000C012B" w:rsidRDefault="00E9782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dello script “dictionary-manager.js” lato server che contiene delle funzioni per eliminare, aggiungere e aggiornare delle parole all’interno del dizionario.</w:t>
            </w:r>
          </w:p>
          <w:p w14:paraId="57415B4F" w14:textId="77777777" w:rsidR="00E97820" w:rsidRDefault="00E9782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di un pulsante sull’interfaccia di modifica che permette di resettare completamente il dizionario, facendolo tornare alla versione di default.</w:t>
            </w:r>
          </w:p>
          <w:p w14:paraId="0158D63F" w14:textId="77777777" w:rsidR="00E97820" w:rsidRPr="00E97820" w:rsidRDefault="00E9782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dizionario di default è contenuto nella </w:t>
            </w:r>
            <w:r w:rsidRPr="00E97820">
              <w:rPr>
                <w:rFonts w:ascii="Arial" w:hAnsi="Arial" w:cs="Arial"/>
                <w:i/>
              </w:rPr>
              <w:t xml:space="preserve">directory </w:t>
            </w:r>
            <w:proofErr w:type="spellStart"/>
            <w:r w:rsidRPr="00E97820">
              <w:rPr>
                <w:rFonts w:ascii="Arial" w:hAnsi="Arial" w:cs="Arial"/>
                <w:i/>
              </w:rPr>
              <w:t>dictionary-bkp</w:t>
            </w:r>
            <w:proofErr w:type="spellEnd"/>
            <w:r w:rsidRPr="00E97820">
              <w:rPr>
                <w:rFonts w:ascii="Arial" w:hAnsi="Arial" w:cs="Arial"/>
                <w:i/>
              </w:rPr>
              <w:t>/default-dictionary.xml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mentre il dizionario in uso (quindi quello a cui vengono applicate anche le modifiche) è nella root del progetto (</w:t>
            </w:r>
            <w:r>
              <w:rPr>
                <w:rFonts w:ascii="Arial" w:hAnsi="Arial" w:cs="Arial"/>
                <w:i/>
              </w:rPr>
              <w:t>/dictionary.xml</w:t>
            </w:r>
            <w:r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14:paraId="0939271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F2FE961" w14:textId="77777777" w:rsidTr="00083BB5">
        <w:tc>
          <w:tcPr>
            <w:tcW w:w="9628" w:type="dxa"/>
            <w:shd w:val="clear" w:color="auto" w:fill="D9D9D9" w:themeFill="background1" w:themeFillShade="D9"/>
          </w:tcPr>
          <w:p w14:paraId="709DC2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14:paraId="1EDB87D9" w14:textId="77777777" w:rsidTr="008E6AF2">
        <w:tc>
          <w:tcPr>
            <w:tcW w:w="9628" w:type="dxa"/>
            <w:shd w:val="clear" w:color="auto" w:fill="auto"/>
          </w:tcPr>
          <w:p w14:paraId="1C1919C3" w14:textId="77777777" w:rsidR="00083BB5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trovato un problema durante l’inserimento di una nuova parola nel dizionario: quando si inseriva la parola non funzionavano più gli input per la modifica delle altre parole.</w:t>
            </w:r>
          </w:p>
          <w:p w14:paraId="09FE1A7F" w14:textId="44891FAD" w:rsidR="00846FE7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Questo era dovuto al </w:t>
            </w:r>
            <w:r w:rsidR="00107BC7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atto che il click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veniva settato 2 volte.</w:t>
            </w:r>
          </w:p>
          <w:p w14:paraId="744B26A4" w14:textId="19F5CEEC" w:rsidR="00846FE7" w:rsidRDefault="00846FE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risolto questo errore</w:t>
            </w:r>
            <w:r w:rsidR="00107BC7">
              <w:rPr>
                <w:rFonts w:ascii="Arial" w:hAnsi="Arial" w:cs="Arial"/>
              </w:rPr>
              <w:t xml:space="preserve"> aggiungendo un attributo “</w:t>
            </w:r>
            <w:proofErr w:type="spellStart"/>
            <w:r w:rsidR="00107BC7">
              <w:rPr>
                <w:rFonts w:ascii="Arial" w:hAnsi="Arial" w:cs="Arial"/>
              </w:rPr>
              <w:t>listener</w:t>
            </w:r>
            <w:proofErr w:type="spellEnd"/>
            <w:r w:rsidR="00107BC7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</w:t>
            </w:r>
            <w:r w:rsidR="00107BC7">
              <w:rPr>
                <w:rFonts w:ascii="Arial" w:hAnsi="Arial" w:cs="Arial"/>
              </w:rPr>
              <w:t xml:space="preserve">e successivamente </w:t>
            </w:r>
            <w:r>
              <w:rPr>
                <w:rFonts w:ascii="Arial" w:hAnsi="Arial" w:cs="Arial"/>
              </w:rPr>
              <w:t xml:space="preserve">controllando che il </w:t>
            </w:r>
            <w:proofErr w:type="spellStart"/>
            <w:r>
              <w:rPr>
                <w:rFonts w:ascii="Arial" w:hAnsi="Arial" w:cs="Arial"/>
              </w:rPr>
              <w:t>listener</w:t>
            </w:r>
            <w:proofErr w:type="spellEnd"/>
            <w:r>
              <w:rPr>
                <w:rFonts w:ascii="Arial" w:hAnsi="Arial" w:cs="Arial"/>
              </w:rPr>
              <w:t xml:space="preserve"> non sia già settato prima di settarlo un’altra volta:</w:t>
            </w:r>
          </w:p>
          <w:p w14:paraId="02165DBD" w14:textId="77777777" w:rsidR="00C67866" w:rsidRDefault="00C6786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C9FA0" wp14:editId="5E446596">
                      <wp:simplePos x="0" y="0"/>
                      <wp:positionH relativeFrom="column">
                        <wp:posOffset>1606203</wp:posOffset>
                      </wp:positionH>
                      <wp:positionV relativeFrom="paragraph">
                        <wp:posOffset>49314</wp:posOffset>
                      </wp:positionV>
                      <wp:extent cx="2734573" cy="353683"/>
                      <wp:effectExtent l="0" t="0" r="27940" b="2794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4573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697D2E" w14:textId="77777777" w:rsidR="00C67866" w:rsidRPr="00C67866" w:rsidRDefault="00C67866" w:rsidP="00C67866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if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(!</w:t>
                                  </w: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icon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getAttribute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</w:t>
                                  </w:r>
                                  <w:proofErr w:type="spellStart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listener</w:t>
                                  </w:r>
                                  <w:proofErr w:type="spellEnd"/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</w:t>
                                  </w:r>
                                  <w:r w:rsidRPr="00C67866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)){}</w:t>
                                  </w:r>
                                </w:p>
                                <w:p w14:paraId="5CF406F4" w14:textId="77777777" w:rsidR="00C67866" w:rsidRPr="00C67866" w:rsidRDefault="00C6786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BC9F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126.45pt;margin-top:3.9pt;width:215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" fillcolor="white [3201]" strokeweight=".5pt">
                      <v:textbox>
                        <w:txbxContent>
                          <w:p w14:paraId="0F697D2E" w14:textId="77777777" w:rsidR="00C67866" w:rsidRPr="00C67866" w:rsidRDefault="00C67866" w:rsidP="00C67866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if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(!</w:t>
                            </w: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icon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getAttribute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</w:t>
                            </w:r>
                            <w:proofErr w:type="spellStart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listener</w:t>
                            </w:r>
                            <w:proofErr w:type="spellEnd"/>
                            <w:r w:rsidRPr="00C6786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</w:t>
                            </w:r>
                            <w:r w:rsidRPr="00C6786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)){}</w:t>
                            </w:r>
                          </w:p>
                          <w:p w14:paraId="5CF406F4" w14:textId="77777777" w:rsidR="00C67866" w:rsidRPr="00C67866" w:rsidRDefault="00C67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16CE63" w14:textId="77777777" w:rsidR="00C67866" w:rsidRDefault="00C67866" w:rsidP="00434F37">
            <w:pPr>
              <w:rPr>
                <w:rFonts w:ascii="Arial" w:hAnsi="Arial" w:cs="Arial"/>
              </w:rPr>
            </w:pPr>
          </w:p>
          <w:p w14:paraId="18F884AF" w14:textId="77777777" w:rsidR="00C67866" w:rsidRDefault="00C67866" w:rsidP="00434F37">
            <w:pPr>
              <w:rPr>
                <w:rFonts w:ascii="Arial" w:hAnsi="Arial" w:cs="Arial"/>
              </w:rPr>
            </w:pPr>
          </w:p>
          <w:p w14:paraId="1106FA74" w14:textId="77777777" w:rsidR="0064254C" w:rsidRDefault="0064254C" w:rsidP="00434F37">
            <w:pPr>
              <w:rPr>
                <w:rFonts w:ascii="Arial" w:hAnsi="Arial" w:cs="Arial"/>
              </w:rPr>
            </w:pPr>
          </w:p>
          <w:p w14:paraId="53C2F58D" w14:textId="77777777" w:rsidR="0064254C" w:rsidRDefault="0064254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qualche problema a trovare come </w:t>
            </w:r>
            <w:r w:rsidR="00240D78">
              <w:rPr>
                <w:rFonts w:ascii="Arial" w:hAnsi="Arial" w:cs="Arial"/>
              </w:rPr>
              <w:t xml:space="preserve">effettuare il POST di un array in formato </w:t>
            </w:r>
            <w:proofErr w:type="spellStart"/>
            <w:r w:rsidR="00240D78">
              <w:rPr>
                <w:rFonts w:ascii="Arial" w:hAnsi="Arial" w:cs="Arial"/>
              </w:rPr>
              <w:t>Json</w:t>
            </w:r>
            <w:proofErr w:type="spellEnd"/>
            <w:r w:rsidR="00240D78">
              <w:rPr>
                <w:rFonts w:ascii="Arial" w:hAnsi="Arial" w:cs="Arial"/>
              </w:rPr>
              <w:t xml:space="preserve"> al server, il body della richiesta arrivava al server con il valore </w:t>
            </w:r>
            <w:proofErr w:type="spellStart"/>
            <w:r w:rsidR="00240D78">
              <w:rPr>
                <w:rFonts w:ascii="Arial" w:hAnsi="Arial" w:cs="Arial"/>
                <w:i/>
              </w:rPr>
              <w:t>undefined</w:t>
            </w:r>
            <w:proofErr w:type="spellEnd"/>
            <w:r w:rsidR="00240D78">
              <w:rPr>
                <w:rFonts w:ascii="Arial" w:hAnsi="Arial" w:cs="Arial"/>
              </w:rPr>
              <w:t xml:space="preserve"> alla fine ho risolto </w:t>
            </w:r>
            <w:r w:rsidR="0010072A">
              <w:rPr>
                <w:rFonts w:ascii="Arial" w:hAnsi="Arial" w:cs="Arial"/>
              </w:rPr>
              <w:t xml:space="preserve">aggiungendo la seguente direttiva di </w:t>
            </w:r>
            <w:proofErr w:type="spellStart"/>
            <w:r w:rsidR="0010072A">
              <w:rPr>
                <w:rFonts w:ascii="Arial" w:hAnsi="Arial" w:cs="Arial"/>
              </w:rPr>
              <w:t>using</w:t>
            </w:r>
            <w:proofErr w:type="spellEnd"/>
            <w:r w:rsidR="0010072A">
              <w:rPr>
                <w:rFonts w:ascii="Arial" w:hAnsi="Arial" w:cs="Arial"/>
              </w:rPr>
              <w:t xml:space="preserve"> in express:</w:t>
            </w:r>
          </w:p>
          <w:p w14:paraId="79531203" w14:textId="77777777" w:rsidR="00E063EB" w:rsidRDefault="00E063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FA08A2" wp14:editId="1329D9DD">
                      <wp:simplePos x="0" y="0"/>
                      <wp:positionH relativeFrom="column">
                        <wp:posOffset>1606130</wp:posOffset>
                      </wp:positionH>
                      <wp:positionV relativeFrom="paragraph">
                        <wp:posOffset>106632</wp:posOffset>
                      </wp:positionV>
                      <wp:extent cx="2736000" cy="388189"/>
                      <wp:effectExtent l="0" t="0" r="26670" b="12065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6000" cy="388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47C524" w14:textId="77777777" w:rsidR="00E063EB" w:rsidRPr="00E063EB" w:rsidRDefault="00E063EB" w:rsidP="00E063EB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70C1"/>
                                      <w:sz w:val="20"/>
                                      <w:szCs w:val="20"/>
                                      <w:lang w:eastAsia="it-CH"/>
                                    </w:rPr>
                                    <w:t>app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use</w:t>
                                  </w:r>
                                  <w:proofErr w:type="spellEnd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proofErr w:type="spellStart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express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.</w:t>
                                  </w:r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795E26"/>
                                      <w:sz w:val="20"/>
                                      <w:szCs w:val="20"/>
                                      <w:lang w:eastAsia="it-CH"/>
                                    </w:rPr>
                                    <w:t>json</w:t>
                                  </w:r>
                                  <w:proofErr w:type="spellEnd"/>
                                  <w:r w:rsidRPr="00E063EB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());</w:t>
                                  </w:r>
                                </w:p>
                                <w:p w14:paraId="0062E128" w14:textId="77777777" w:rsidR="00E063EB" w:rsidRPr="00E063EB" w:rsidRDefault="00E063E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FA08A2" id="Casella di testo 2" o:spid="_x0000_s1027" type="#_x0000_t202" style="position:absolute;margin-left:126.45pt;margin-top:8.4pt;width:215.45pt;height: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" fillcolor="white [3201]" strokeweight=".5pt">
                      <v:textbox>
                        <w:txbxContent>
                          <w:p w14:paraId="7447C524" w14:textId="77777777" w:rsidR="00E063EB" w:rsidRPr="00E063EB" w:rsidRDefault="00E063EB" w:rsidP="00E063EB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70C1"/>
                                <w:sz w:val="20"/>
                                <w:szCs w:val="20"/>
                                <w:lang w:eastAsia="it-CH"/>
                              </w:rPr>
                              <w:t>app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use</w:t>
                            </w:r>
                            <w:proofErr w:type="spellEnd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proofErr w:type="spellStart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express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.</w:t>
                            </w:r>
                            <w:r w:rsidRPr="00E063EB">
                              <w:rPr>
                                <w:rFonts w:ascii="Consolas" w:eastAsia="Times New Roman" w:hAnsi="Consolas" w:cs="Times New Roman"/>
                                <w:color w:val="795E26"/>
                                <w:sz w:val="20"/>
                                <w:szCs w:val="20"/>
                                <w:lang w:eastAsia="it-CH"/>
                              </w:rPr>
                              <w:t>json</w:t>
                            </w:r>
                            <w:proofErr w:type="spellEnd"/>
                            <w:r w:rsidRPr="00E063E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());</w:t>
                            </w:r>
                          </w:p>
                          <w:p w14:paraId="0062E128" w14:textId="77777777" w:rsidR="00E063EB" w:rsidRPr="00E063EB" w:rsidRDefault="00E063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2E6FD99" w14:textId="77777777" w:rsidR="0010072A" w:rsidRDefault="0010072A" w:rsidP="00434F37">
            <w:pPr>
              <w:rPr>
                <w:rFonts w:ascii="Arial" w:hAnsi="Arial" w:cs="Arial"/>
              </w:rPr>
            </w:pPr>
          </w:p>
          <w:p w14:paraId="729B7779" w14:textId="77777777" w:rsidR="0010072A" w:rsidRDefault="0010072A" w:rsidP="00434F37">
            <w:pPr>
              <w:rPr>
                <w:rFonts w:ascii="Arial" w:hAnsi="Arial" w:cs="Arial"/>
              </w:rPr>
            </w:pPr>
          </w:p>
          <w:p w14:paraId="51435332" w14:textId="77777777" w:rsidR="00240D78" w:rsidRPr="00240D78" w:rsidRDefault="00240D78" w:rsidP="00434F37">
            <w:pPr>
              <w:rPr>
                <w:rFonts w:ascii="Arial" w:hAnsi="Arial" w:cs="Arial"/>
              </w:rPr>
            </w:pPr>
          </w:p>
        </w:tc>
      </w:tr>
    </w:tbl>
    <w:p w14:paraId="66F74BC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AAF768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822D0C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2A61BE5" w14:textId="77777777" w:rsidTr="00434F37">
        <w:tc>
          <w:tcPr>
            <w:tcW w:w="9854" w:type="dxa"/>
          </w:tcPr>
          <w:p w14:paraId="2863AB0F" w14:textId="772A5FDF" w:rsidR="00632B06" w:rsidRDefault="00244B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rispetto alla pianificazione, dovrei aver terminato già tutti i test, mentre mi ritrovo ad aver terminato l’algoritmo di modifica del dizionario</w:t>
            </w:r>
          </w:p>
        </w:tc>
      </w:tr>
    </w:tbl>
    <w:p w14:paraId="0988D19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696833" w14:textId="77777777" w:rsidTr="0098137B">
        <w:tc>
          <w:tcPr>
            <w:tcW w:w="9628" w:type="dxa"/>
            <w:shd w:val="clear" w:color="auto" w:fill="D9D9D9" w:themeFill="background1" w:themeFillShade="D9"/>
          </w:tcPr>
          <w:p w14:paraId="60DC9C6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F7B5BFA" w14:textId="77777777" w:rsidTr="0098137B">
        <w:tc>
          <w:tcPr>
            <w:tcW w:w="9628" w:type="dxa"/>
          </w:tcPr>
          <w:p w14:paraId="08CF3044" w14:textId="2DED695C" w:rsidR="00632B06" w:rsidRDefault="00244B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Effettuare tutti i test case dell’applicativo</w:t>
            </w:r>
          </w:p>
        </w:tc>
      </w:tr>
    </w:tbl>
    <w:p w14:paraId="0A842CF0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7570" w14:textId="77777777" w:rsidR="005B3B04" w:rsidRDefault="005B3B04" w:rsidP="00DC1A1A">
      <w:pPr>
        <w:spacing w:after="0" w:line="240" w:lineRule="auto"/>
      </w:pPr>
      <w:r>
        <w:separator/>
      </w:r>
    </w:p>
  </w:endnote>
  <w:endnote w:type="continuationSeparator" w:id="0">
    <w:p w14:paraId="08BDEE40" w14:textId="77777777" w:rsidR="005B3B04" w:rsidRDefault="005B3B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191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8FD56" w14:textId="77777777" w:rsidR="005B3B04" w:rsidRDefault="005B3B04" w:rsidP="00DC1A1A">
      <w:pPr>
        <w:spacing w:after="0" w:line="240" w:lineRule="auto"/>
      </w:pPr>
      <w:r>
        <w:separator/>
      </w:r>
    </w:p>
  </w:footnote>
  <w:footnote w:type="continuationSeparator" w:id="0">
    <w:p w14:paraId="235D0D52" w14:textId="77777777" w:rsidR="005B3B04" w:rsidRDefault="005B3B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FCD4" w14:textId="77777777"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28138">
    <w:abstractNumId w:val="14"/>
  </w:num>
  <w:num w:numId="2" w16cid:durableId="712271482">
    <w:abstractNumId w:val="12"/>
  </w:num>
  <w:num w:numId="3" w16cid:durableId="195392795">
    <w:abstractNumId w:val="15"/>
  </w:num>
  <w:num w:numId="4" w16cid:durableId="1278297768">
    <w:abstractNumId w:val="4"/>
  </w:num>
  <w:num w:numId="5" w16cid:durableId="2130274159">
    <w:abstractNumId w:val="18"/>
  </w:num>
  <w:num w:numId="6" w16cid:durableId="623342181">
    <w:abstractNumId w:val="1"/>
  </w:num>
  <w:num w:numId="7" w16cid:durableId="37702533">
    <w:abstractNumId w:val="16"/>
  </w:num>
  <w:num w:numId="8" w16cid:durableId="1645742800">
    <w:abstractNumId w:val="8"/>
  </w:num>
  <w:num w:numId="9" w16cid:durableId="746876867">
    <w:abstractNumId w:val="5"/>
  </w:num>
  <w:num w:numId="10" w16cid:durableId="1278096704">
    <w:abstractNumId w:val="7"/>
  </w:num>
  <w:num w:numId="11" w16cid:durableId="430780126">
    <w:abstractNumId w:val="13"/>
  </w:num>
  <w:num w:numId="12" w16cid:durableId="1773435384">
    <w:abstractNumId w:val="0"/>
  </w:num>
  <w:num w:numId="13" w16cid:durableId="1607619152">
    <w:abstractNumId w:val="3"/>
  </w:num>
  <w:num w:numId="14" w16cid:durableId="554850740">
    <w:abstractNumId w:val="10"/>
  </w:num>
  <w:num w:numId="15" w16cid:durableId="680277772">
    <w:abstractNumId w:val="6"/>
  </w:num>
  <w:num w:numId="16" w16cid:durableId="2030526975">
    <w:abstractNumId w:val="11"/>
  </w:num>
  <w:num w:numId="17" w16cid:durableId="747963763">
    <w:abstractNumId w:val="19"/>
  </w:num>
  <w:num w:numId="18" w16cid:durableId="351346278">
    <w:abstractNumId w:val="9"/>
  </w:num>
  <w:num w:numId="19" w16cid:durableId="1722509341">
    <w:abstractNumId w:val="17"/>
  </w:num>
  <w:num w:numId="20" w16cid:durableId="52960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C2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61D7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72A"/>
    <w:rsid w:val="00100D10"/>
    <w:rsid w:val="00102400"/>
    <w:rsid w:val="001045FB"/>
    <w:rsid w:val="001066CC"/>
    <w:rsid w:val="00107BC7"/>
    <w:rsid w:val="00111FA6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0D78"/>
    <w:rsid w:val="00244B34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CC2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3B04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247"/>
    <w:rsid w:val="00620ADD"/>
    <w:rsid w:val="006222A5"/>
    <w:rsid w:val="00625D79"/>
    <w:rsid w:val="00632797"/>
    <w:rsid w:val="00632B06"/>
    <w:rsid w:val="006350DA"/>
    <w:rsid w:val="00641060"/>
    <w:rsid w:val="0064254C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5917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E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B5BCF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0D0F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866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6D9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3EB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782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7D50CC"/>
  <w15:docId w15:val="{680529B0-181F-495D-A1AF-3EC771BE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4CF1-2310-4158-A62E-78A44940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23</cp:revision>
  <cp:lastPrinted>2017-03-29T10:57:00Z</cp:lastPrinted>
  <dcterms:created xsi:type="dcterms:W3CDTF">2023-11-24T08:45:00Z</dcterms:created>
  <dcterms:modified xsi:type="dcterms:W3CDTF">2023-11-26T12:18:00Z</dcterms:modified>
</cp:coreProperties>
</file>