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92F97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Arti e Mestieri di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D4B4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632B06" w:rsidTr="000C012B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0C012B" w:rsidTr="000C012B">
        <w:trPr>
          <w:trHeight w:val="376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F1723C" w:rsidRDefault="00BE33D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utils.js</w:t>
            </w:r>
            <w:r>
              <w:rPr>
                <w:rFonts w:ascii="Arial" w:hAnsi="Arial" w:cs="Arial"/>
              </w:rPr>
              <w:t xml:space="preserve"> contenente delle funzioni utili che vengono </w:t>
            </w:r>
            <w:r w:rsidR="00F1723C">
              <w:rPr>
                <w:rFonts w:ascii="Arial" w:hAnsi="Arial" w:cs="Arial"/>
              </w:rPr>
              <w:t xml:space="preserve">chiamate in diversi punti dell’applicativo. Lo script utils.js viene caricato </w:t>
            </w:r>
            <w:proofErr w:type="gramStart"/>
            <w:r w:rsidR="00F1723C">
              <w:rPr>
                <w:rFonts w:ascii="Arial" w:hAnsi="Arial" w:cs="Arial"/>
              </w:rPr>
              <w:t>nel head</w:t>
            </w:r>
            <w:proofErr w:type="gramEnd"/>
            <w:r w:rsidR="00F1723C">
              <w:rPr>
                <w:rFonts w:ascii="Arial" w:hAnsi="Arial" w:cs="Arial"/>
              </w:rPr>
              <w:t xml:space="preserve"> della pagina html.</w:t>
            </w:r>
          </w:p>
          <w:p w:rsidR="00F1723C" w:rsidRDefault="00F1723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dello script </w:t>
            </w:r>
            <w:r w:rsidRPr="001613FF">
              <w:rPr>
                <w:rFonts w:ascii="Arial" w:hAnsi="Arial" w:cs="Arial"/>
                <w:i/>
              </w:rPr>
              <w:t>dictionary-request.js</w:t>
            </w:r>
            <w:r>
              <w:rPr>
                <w:rFonts w:ascii="Arial" w:hAnsi="Arial" w:cs="Arial"/>
              </w:rPr>
              <w:t xml:space="preserve">, questo script contiene il codice per richiedere il dizionario al server, lo script è da caricare </w:t>
            </w:r>
            <w:proofErr w:type="gramStart"/>
            <w:r>
              <w:rPr>
                <w:rFonts w:ascii="Arial" w:hAnsi="Arial" w:cs="Arial"/>
              </w:rPr>
              <w:t>nel head</w:t>
            </w:r>
            <w:proofErr w:type="gramEnd"/>
            <w:r>
              <w:rPr>
                <w:rFonts w:ascii="Arial" w:hAnsi="Arial" w:cs="Arial"/>
              </w:rPr>
              <w:t xml:space="preserve"> della pagina, in questo modo al caricamento di essa il dizionario verrà memorizzato in una variabile che sarà poi accessibile alle funzioni che hanno bisogno di interagire con il dizionario.</w:t>
            </w:r>
          </w:p>
          <w:p w:rsidR="00F1723C" w:rsidRPr="00563364" w:rsidRDefault="001613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Terminato l’algoritmo per la generazione automatica, nello script </w:t>
            </w:r>
            <w:r w:rsidRPr="001613FF">
              <w:rPr>
                <w:rFonts w:ascii="Arial" w:hAnsi="Arial" w:cs="Arial"/>
                <w:i/>
              </w:rPr>
              <w:t>auto-gen.js</w:t>
            </w:r>
            <w:r w:rsidR="00563364">
              <w:rPr>
                <w:rFonts w:ascii="Arial" w:hAnsi="Arial" w:cs="Arial"/>
                <w:i/>
              </w:rPr>
              <w:t xml:space="preserve"> </w:t>
            </w:r>
            <w:r w:rsidR="00563364">
              <w:rPr>
                <w:rFonts w:ascii="Arial" w:hAnsi="Arial" w:cs="Arial"/>
              </w:rPr>
              <w:t>ci sono delle funzioni che riempiono con delle parole casuali gli input, successivamente viene invocata la generazione standard che utilizzerà le parole che sono state inserite negli input.</w:t>
            </w:r>
            <w:bookmarkStart w:id="3" w:name="_GoBack"/>
            <w:bookmarkEnd w:id="3"/>
          </w:p>
        </w:tc>
      </w:tr>
      <w:tr w:rsidR="000C012B" w:rsidTr="000C012B">
        <w:trPr>
          <w:trHeight w:val="375"/>
        </w:trPr>
        <w:tc>
          <w:tcPr>
            <w:tcW w:w="1515" w:type="dxa"/>
          </w:tcPr>
          <w:p w:rsidR="000C012B" w:rsidRDefault="000C012B" w:rsidP="000C0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</w:p>
        </w:tc>
      </w:tr>
      <w:tr w:rsidR="000C012B" w:rsidTr="000C012B">
        <w:trPr>
          <w:trHeight w:val="464"/>
        </w:trPr>
        <w:tc>
          <w:tcPr>
            <w:tcW w:w="1515" w:type="dxa"/>
          </w:tcPr>
          <w:p w:rsidR="000C012B" w:rsidRDefault="000C012B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0C012B" w:rsidRDefault="000C012B" w:rsidP="000C012B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083BB5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83BB5" w:rsidTr="008E6AF2">
        <w:tc>
          <w:tcPr>
            <w:tcW w:w="9628" w:type="dxa"/>
            <w:shd w:val="clear" w:color="auto" w:fill="auto"/>
          </w:tcPr>
          <w:p w:rsidR="00083BB5" w:rsidRPr="00632B06" w:rsidRDefault="00083BB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98137B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98137B">
        <w:tc>
          <w:tcPr>
            <w:tcW w:w="9628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EC4" w:rsidRDefault="000D4EC4" w:rsidP="00DC1A1A">
      <w:pPr>
        <w:spacing w:after="0" w:line="240" w:lineRule="auto"/>
      </w:pPr>
      <w:r>
        <w:separator/>
      </w:r>
    </w:p>
  </w:endnote>
  <w:endnote w:type="continuationSeparator" w:id="0">
    <w:p w:rsidR="000D4EC4" w:rsidRDefault="000D4EC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D4EC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C012B">
          <w:rPr>
            <w:rFonts w:ascii="Arial" w:hAnsi="Arial" w:cs="Arial"/>
          </w:rPr>
          <w:t>Generatore trova parole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EC4" w:rsidRDefault="000D4EC4" w:rsidP="00DC1A1A">
      <w:pPr>
        <w:spacing w:after="0" w:line="240" w:lineRule="auto"/>
      </w:pPr>
      <w:r>
        <w:separator/>
      </w:r>
    </w:p>
  </w:footnote>
  <w:footnote w:type="continuationSeparator" w:id="0">
    <w:p w:rsidR="000D4EC4" w:rsidRDefault="000D4EC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192F9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B44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3BB5"/>
    <w:rsid w:val="0008526E"/>
    <w:rsid w:val="000972F0"/>
    <w:rsid w:val="000A3157"/>
    <w:rsid w:val="000A3A4C"/>
    <w:rsid w:val="000A3A85"/>
    <w:rsid w:val="000A4009"/>
    <w:rsid w:val="000A7AE3"/>
    <w:rsid w:val="000A7FFE"/>
    <w:rsid w:val="000B1A1B"/>
    <w:rsid w:val="000B56F7"/>
    <w:rsid w:val="000C012B"/>
    <w:rsid w:val="000C0851"/>
    <w:rsid w:val="000C0F11"/>
    <w:rsid w:val="000C2046"/>
    <w:rsid w:val="000C58D3"/>
    <w:rsid w:val="000C64FB"/>
    <w:rsid w:val="000D03DD"/>
    <w:rsid w:val="000D3475"/>
    <w:rsid w:val="000D4EC4"/>
    <w:rsid w:val="000E0ED6"/>
    <w:rsid w:val="000E38F6"/>
    <w:rsid w:val="000E4C2F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58E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3FF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2F97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0E2D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42E9A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394D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3364"/>
    <w:rsid w:val="0056429F"/>
    <w:rsid w:val="005661FF"/>
    <w:rsid w:val="0056633C"/>
    <w:rsid w:val="005779F8"/>
    <w:rsid w:val="0058162B"/>
    <w:rsid w:val="005826F7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ADD"/>
    <w:rsid w:val="006222A5"/>
    <w:rsid w:val="00625D79"/>
    <w:rsid w:val="00632797"/>
    <w:rsid w:val="00632B06"/>
    <w:rsid w:val="006350DA"/>
    <w:rsid w:val="00641060"/>
    <w:rsid w:val="00643F26"/>
    <w:rsid w:val="0064645E"/>
    <w:rsid w:val="00646CDB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F2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37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A3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28D6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3DD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30E3"/>
    <w:rsid w:val="00CC4568"/>
    <w:rsid w:val="00CC5610"/>
    <w:rsid w:val="00CC7452"/>
    <w:rsid w:val="00CC7E95"/>
    <w:rsid w:val="00CD083C"/>
    <w:rsid w:val="00CD127A"/>
    <w:rsid w:val="00CD4B44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09C0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23C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A2B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52CFB"/>
  <w15:docId w15:val="{E241CABE-A466-4695-973B-10ECF9B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neratoreTrovaParo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F5690-2559-4881-97CB-2BE8D2573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Modello_diario_GeneratoreTrovaParole.dotx</Template>
  <TotalTime>26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Generatore trova parole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7</cp:revision>
  <cp:lastPrinted>2017-03-29T10:57:00Z</cp:lastPrinted>
  <dcterms:created xsi:type="dcterms:W3CDTF">2023-11-17T07:29:00Z</dcterms:created>
  <dcterms:modified xsi:type="dcterms:W3CDTF">2023-11-17T07:56:00Z</dcterms:modified>
</cp:coreProperties>
</file>