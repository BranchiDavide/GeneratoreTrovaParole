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C208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632B06" w:rsidTr="000C012B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0C012B" w:rsidTr="000C012B">
        <w:trPr>
          <w:trHeight w:val="376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FC208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teorico modulo 306</w:t>
            </w:r>
          </w:p>
        </w:tc>
      </w:tr>
      <w:tr w:rsidR="000C012B" w:rsidTr="000C012B">
        <w:trPr>
          <w:trHeight w:val="375"/>
        </w:trPr>
        <w:tc>
          <w:tcPr>
            <w:tcW w:w="1515" w:type="dxa"/>
          </w:tcPr>
          <w:p w:rsidR="000C012B" w:rsidRDefault="000C012B" w:rsidP="000C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C228D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Terminata interfaccia di modifica del dizionario</w:t>
            </w:r>
          </w:p>
          <w:p w:rsidR="00C228D6" w:rsidRDefault="00C228D6" w:rsidP="00C228D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pulsante per salvare le modifiche</w:t>
            </w:r>
          </w:p>
          <w:p w:rsidR="00C228D6" w:rsidRDefault="00C228D6" w:rsidP="00C228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Terminato script load-dictionary.js:</w:t>
            </w:r>
          </w:p>
          <w:p w:rsidR="00C228D6" w:rsidRDefault="00C228D6" w:rsidP="00C228D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algoritmo per caricare la tabella</w:t>
            </w:r>
          </w:p>
          <w:p w:rsidR="00C228D6" w:rsidRDefault="00C228D6" w:rsidP="00C228D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algoritmo per stampare a schermo la tabella </w:t>
            </w:r>
          </w:p>
          <w:p w:rsidR="00C228D6" w:rsidRDefault="00C228D6" w:rsidP="00C228D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pulsante “Carica di più” in fondo alla tabella per caricare più righe del dizionario</w:t>
            </w:r>
          </w:p>
          <w:p w:rsidR="00110FDE" w:rsidRDefault="00110FDE" w:rsidP="00110F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alla documentazione della parte di caricamento del dizionario</w:t>
            </w:r>
          </w:p>
          <w:p w:rsidR="00F64DD9" w:rsidRPr="00110FDE" w:rsidRDefault="00F64DD9" w:rsidP="00110F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della creazione dello script per generare la griglia.</w:t>
            </w:r>
            <w:bookmarkStart w:id="3" w:name="_GoBack"/>
            <w:bookmarkEnd w:id="3"/>
          </w:p>
        </w:tc>
      </w:tr>
      <w:tr w:rsidR="000C012B" w:rsidTr="000C012B">
        <w:trPr>
          <w:trHeight w:val="464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0C012B" w:rsidRDefault="000C012B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083BB5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:rsidTr="008E6AF2">
        <w:tc>
          <w:tcPr>
            <w:tcW w:w="9628" w:type="dxa"/>
            <w:shd w:val="clear" w:color="auto" w:fill="auto"/>
          </w:tcPr>
          <w:p w:rsidR="00083BB5" w:rsidRPr="00632B06" w:rsidRDefault="00083BB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8137B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8137B">
        <w:tc>
          <w:tcPr>
            <w:tcW w:w="9628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273" w:rsidRDefault="00313273" w:rsidP="00DC1A1A">
      <w:pPr>
        <w:spacing w:after="0" w:line="240" w:lineRule="auto"/>
      </w:pPr>
      <w:r>
        <w:separator/>
      </w:r>
    </w:p>
  </w:endnote>
  <w:endnote w:type="continuationSeparator" w:id="0">
    <w:p w:rsidR="00313273" w:rsidRDefault="0031327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1327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C012B">
          <w:rPr>
            <w:rFonts w:ascii="Arial" w:hAnsi="Arial" w:cs="Arial"/>
          </w:rPr>
          <w:t>Generatore trova parole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273" w:rsidRDefault="00313273" w:rsidP="00DC1A1A">
      <w:pPr>
        <w:spacing w:after="0" w:line="240" w:lineRule="auto"/>
      </w:pPr>
      <w:r>
        <w:separator/>
      </w:r>
    </w:p>
  </w:footnote>
  <w:footnote w:type="continuationSeparator" w:id="0">
    <w:p w:rsidR="00313273" w:rsidRDefault="0031327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E3662"/>
    <w:multiLevelType w:val="hybridMultilevel"/>
    <w:tmpl w:val="5BB6D742"/>
    <w:lvl w:ilvl="0" w:tplc="E4A2A8DA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08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7AE3"/>
    <w:rsid w:val="000A7FFE"/>
    <w:rsid w:val="000B1A1B"/>
    <w:rsid w:val="000B56F7"/>
    <w:rsid w:val="000C012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C2F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0FDE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3273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2D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6F7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DD"/>
    <w:rsid w:val="006222A5"/>
    <w:rsid w:val="00625D79"/>
    <w:rsid w:val="00632797"/>
    <w:rsid w:val="00632B06"/>
    <w:rsid w:val="006350DA"/>
    <w:rsid w:val="00641060"/>
    <w:rsid w:val="00643F26"/>
    <w:rsid w:val="0064645E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F2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28D6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4DD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B0CBE"/>
    <w:rsid w:val="00FB1B93"/>
    <w:rsid w:val="00FB2825"/>
    <w:rsid w:val="00FB4409"/>
    <w:rsid w:val="00FB6DE5"/>
    <w:rsid w:val="00FC02B2"/>
    <w:rsid w:val="00FC208B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48CF68"/>
  <w15:docId w15:val="{9CB8CCD5-9B0C-49D2-9743-86E6693F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neratoreTrovaParo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9FE1F-FC89-44B4-888E-754462AAF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Modello_diario_GeneratoreTrovaParole.dotx</Template>
  <TotalTime>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Generatore trova parole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7</cp:revision>
  <cp:lastPrinted>2017-03-29T10:57:00Z</cp:lastPrinted>
  <dcterms:created xsi:type="dcterms:W3CDTF">2023-10-13T08:56:00Z</dcterms:created>
  <dcterms:modified xsi:type="dcterms:W3CDTF">2023-10-13T09:02:00Z</dcterms:modified>
</cp:coreProperties>
</file>