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A7ED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192F97" w:rsidRDefault="00FA7E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Esercizi use case</w:t>
            </w:r>
          </w:p>
          <w:p w:rsidR="00FA7EDB" w:rsidRDefault="00FA7EDB" w:rsidP="00AB580C">
            <w:pPr>
              <w:rPr>
                <w:rFonts w:ascii="Arial" w:hAnsi="Arial" w:cs="Arial"/>
              </w:rPr>
            </w:pPr>
          </w:p>
          <w:p w:rsidR="00192F97" w:rsidRPr="00914AF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192F97" w:rsidRDefault="00FA7E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Stesura test case</w:t>
            </w:r>
          </w:p>
          <w:p w:rsidR="00FA7EDB" w:rsidRDefault="00FA7EDB" w:rsidP="00AB580C">
            <w:pPr>
              <w:rPr>
                <w:rFonts w:ascii="Arial" w:hAnsi="Arial" w:cs="Arial"/>
              </w:rPr>
            </w:pPr>
          </w:p>
          <w:p w:rsidR="00192F97" w:rsidRDefault="00192F9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  <w:p w:rsidR="00192F97" w:rsidRDefault="00FA7ED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case, 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>, inizio implementazione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751" w:rsidRDefault="00665751" w:rsidP="00DC1A1A">
      <w:pPr>
        <w:spacing w:after="0" w:line="240" w:lineRule="auto"/>
      </w:pPr>
      <w:r>
        <w:separator/>
      </w:r>
    </w:p>
  </w:endnote>
  <w:endnote w:type="continuationSeparator" w:id="0">
    <w:p w:rsidR="00665751" w:rsidRDefault="0066575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6575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751" w:rsidRDefault="00665751" w:rsidP="00DC1A1A">
      <w:pPr>
        <w:spacing w:after="0" w:line="240" w:lineRule="auto"/>
      </w:pPr>
      <w:r>
        <w:separator/>
      </w:r>
    </w:p>
  </w:footnote>
  <w:footnote w:type="continuationSeparator" w:id="0">
    <w:p w:rsidR="00665751" w:rsidRDefault="0066575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AF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751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4AF7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A7EDB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5018C5"/>
  <w15:docId w15:val="{0BE286D2-DD6F-4F16-9D85-CB1CC578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E9A77-0AAC-4B65-A5B7-A7C0FB98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Modello_Diario.dotx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2</cp:revision>
  <cp:lastPrinted>2017-03-29T10:57:00Z</cp:lastPrinted>
  <dcterms:created xsi:type="dcterms:W3CDTF">2023-09-22T11:34:00Z</dcterms:created>
  <dcterms:modified xsi:type="dcterms:W3CDTF">2023-09-22T11:37:00Z</dcterms:modified>
</cp:coreProperties>
</file>